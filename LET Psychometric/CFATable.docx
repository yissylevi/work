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9.489990pt;margin-top:145.720001pt;width:3pt;height:.1pt;mso-position-horizontal-relative:page;mso-position-vertical-relative:page;z-index:-19432" coordorigin="5590,2914" coordsize="60,2">
            <v:shape style="position:absolute;left:5590;top:2914;width:60;height:2" coordorigin="5590,2914" coordsize="60,0" path="m5590,2914l5650,2914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157.679993pt;width:3pt;height:.1pt;mso-position-horizontal-relative:page;mso-position-vertical-relative:page;z-index:-19408" coordorigin="5590,3154" coordsize="60,2">
            <v:shape style="position:absolute;left:5590;top:3154;width:60;height:2" coordorigin="5590,3154" coordsize="60,0" path="m5590,3154l5650,3154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169.630005pt;width:3pt;height:.1pt;mso-position-horizontal-relative:page;mso-position-vertical-relative:page;z-index:-19384" coordorigin="5590,3393" coordsize="60,2">
            <v:shape style="position:absolute;left:5590;top:3393;width:60;height:2" coordorigin="5590,3393" coordsize="60,0" path="m5590,3393l5650,339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181.589996pt;width:3pt;height:.1pt;mso-position-horizontal-relative:page;mso-position-vertical-relative:page;z-index:-19360" coordorigin="5590,3632" coordsize="60,2">
            <v:shape style="position:absolute;left:5590;top:3632;width:60;height:2" coordorigin="5590,3632" coordsize="60,0" path="m5590,3632l5650,363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193.539993pt;width:3pt;height:.1pt;mso-position-horizontal-relative:page;mso-position-vertical-relative:page;z-index:-19336" coordorigin="5590,3871" coordsize="60,2">
            <v:shape style="position:absolute;left:5590;top:3871;width:60;height:2" coordorigin="5590,3871" coordsize="60,0" path="m5590,3871l5650,387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205.5pt;width:3pt;height:.1pt;mso-position-horizontal-relative:page;mso-position-vertical-relative:page;z-index:-19312" coordorigin="5590,4110" coordsize="60,2">
            <v:shape style="position:absolute;left:5590;top:4110;width:60;height:2" coordorigin="5590,4110" coordsize="60,0" path="m5590,4110l5650,411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217.449997pt;width:3pt;height:.1pt;mso-position-horizontal-relative:page;mso-position-vertical-relative:page;z-index:-19288" coordorigin="5590,4349" coordsize="60,2">
            <v:shape style="position:absolute;left:5590;top:4349;width:60;height:2" coordorigin="5590,4349" coordsize="60,0" path="m5590,4349l5650,434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229.410004pt;width:3pt;height:.1pt;mso-position-horizontal-relative:page;mso-position-vertical-relative:page;z-index:-19264" coordorigin="5590,4588" coordsize="60,2">
            <v:shape style="position:absolute;left:5590;top:4588;width:60;height:2" coordorigin="5590,4588" coordsize="60,0" path="m5590,4588l5650,4588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241.360001pt;width:3pt;height:.1pt;mso-position-horizontal-relative:page;mso-position-vertical-relative:page;z-index:-19240" coordorigin="5590,4827" coordsize="60,2">
            <v:shape style="position:absolute;left:5590;top:4827;width:60;height:2" coordorigin="5590,4827" coordsize="60,0" path="m5590,4827l5650,4827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253.320007pt;width:3pt;height:.1pt;mso-position-horizontal-relative:page;mso-position-vertical-relative:page;z-index:-19216" coordorigin="5590,5066" coordsize="60,2">
            <v:shape style="position:absolute;left:5590;top:5066;width:60;height:2" coordorigin="5590,5066" coordsize="60,0" path="m5590,5066l5650,506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265.279999pt;width:3pt;height:.1pt;mso-position-horizontal-relative:page;mso-position-vertical-relative:page;z-index:-19192" coordorigin="5590,5306" coordsize="60,2">
            <v:shape style="position:absolute;left:5590;top:5306;width:60;height:2" coordorigin="5590,5306" coordsize="60,0" path="m5590,5306l5650,530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277.230011pt;width:3pt;height:.1pt;mso-position-horizontal-relative:page;mso-position-vertical-relative:page;z-index:-19168" coordorigin="5590,5545" coordsize="60,2">
            <v:shape style="position:absolute;left:5590;top:5545;width:60;height:2" coordorigin="5590,5545" coordsize="60,0" path="m5590,5545l5650,5545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289.190002pt;width:3pt;height:.1pt;mso-position-horizontal-relative:page;mso-position-vertical-relative:page;z-index:-19144" coordorigin="5590,5784" coordsize="60,2">
            <v:shape style="position:absolute;left:5590;top:5784;width:60;height:2" coordorigin="5590,5784" coordsize="60,0" path="m5590,5784l5650,5784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301.140015pt;width:3pt;height:.1pt;mso-position-horizontal-relative:page;mso-position-vertical-relative:page;z-index:-19120" coordorigin="5590,6023" coordsize="60,2">
            <v:shape style="position:absolute;left:5590;top:6023;width:60;height:2" coordorigin="5590,6023" coordsize="60,0" path="m5590,6023l5650,602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313.100006pt;width:3pt;height:.1pt;mso-position-horizontal-relative:page;mso-position-vertical-relative:page;z-index:-19096" coordorigin="5590,6262" coordsize="60,2">
            <v:shape style="position:absolute;left:5590;top:6262;width:60;height:2" coordorigin="5590,6262" coordsize="60,0" path="m5590,6262l5650,626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325.049988pt;width:3pt;height:.1pt;mso-position-horizontal-relative:page;mso-position-vertical-relative:page;z-index:-19072" coordorigin="5590,6501" coordsize="60,2">
            <v:shape style="position:absolute;left:5590;top:6501;width:60;height:2" coordorigin="5590,6501" coordsize="60,0" path="m5590,6501l5650,650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337.01001pt;width:3pt;height:.1pt;mso-position-horizontal-relative:page;mso-position-vertical-relative:page;z-index:-19048" coordorigin="5590,6740" coordsize="60,2">
            <v:shape style="position:absolute;left:5590;top:6740;width:60;height:2" coordorigin="5590,6740" coordsize="60,0" path="m5590,6740l5650,674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348.959991pt;width:3pt;height:.1pt;mso-position-horizontal-relative:page;mso-position-vertical-relative:page;z-index:-19024" coordorigin="5590,6979" coordsize="60,2">
            <v:shape style="position:absolute;left:5590;top:6979;width:60;height:2" coordorigin="5590,6979" coordsize="60,0" path="m5590,6979l5650,697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360.920013pt;width:3pt;height:.1pt;mso-position-horizontal-relative:page;mso-position-vertical-relative:page;z-index:-19000" coordorigin="5590,7218" coordsize="60,2">
            <v:shape style="position:absolute;left:5590;top:7218;width:60;height:2" coordorigin="5590,7218" coordsize="60,0" path="m5590,7218l5650,7218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372.869995pt;width:3pt;height:.1pt;mso-position-horizontal-relative:page;mso-position-vertical-relative:page;z-index:-18976" coordorigin="5590,7457" coordsize="60,2">
            <v:shape style="position:absolute;left:5590;top:7457;width:60;height:2" coordorigin="5590,7457" coordsize="60,0" path="m5590,7457l5650,7457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384.829987pt;width:3pt;height:.1pt;mso-position-horizontal-relative:page;mso-position-vertical-relative:page;z-index:-18952" coordorigin="5590,7697" coordsize="60,2">
            <v:shape style="position:absolute;left:5590;top:7697;width:60;height:2" coordorigin="5590,7697" coordsize="60,0" path="m5590,7697l5650,7697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396.779999pt;width:3pt;height:.1pt;mso-position-horizontal-relative:page;mso-position-vertical-relative:page;z-index:-18928" coordorigin="5590,7936" coordsize="60,2">
            <v:shape style="position:absolute;left:5590;top:7936;width:60;height:2" coordorigin="5590,7936" coordsize="60,0" path="m5590,7936l5650,793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408.73999pt;width:3pt;height:.1pt;mso-position-horizontal-relative:page;mso-position-vertical-relative:page;z-index:-18904" coordorigin="5590,8175" coordsize="60,2">
            <v:shape style="position:absolute;left:5590;top:8175;width:60;height:2" coordorigin="5590,8175" coordsize="60,0" path="m5590,8175l5650,8175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420.690002pt;width:3pt;height:.1pt;mso-position-horizontal-relative:page;mso-position-vertical-relative:page;z-index:-18880" coordorigin="5590,8414" coordsize="60,2">
            <v:shape style="position:absolute;left:5590;top:8414;width:60;height:2" coordorigin="5590,8414" coordsize="60,0" path="m5590,8414l5650,8414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432.649994pt;width:3pt;height:.1pt;mso-position-horizontal-relative:page;mso-position-vertical-relative:page;z-index:-18856" coordorigin="5590,8653" coordsize="60,2">
            <v:shape style="position:absolute;left:5590;top:8653;width:60;height:2" coordorigin="5590,8653" coordsize="60,0" path="m5590,8653l5650,865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444.600006pt;width:3pt;height:.1pt;mso-position-horizontal-relative:page;mso-position-vertical-relative:page;z-index:-18832" coordorigin="5590,8892" coordsize="60,2">
            <v:shape style="position:absolute;left:5590;top:8892;width:60;height:2" coordorigin="5590,8892" coordsize="60,0" path="m5590,8892l5650,889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456.559998pt;width:3pt;height:.1pt;mso-position-horizontal-relative:page;mso-position-vertical-relative:page;z-index:-18808" coordorigin="5590,9131" coordsize="60,2">
            <v:shape style="position:absolute;left:5590;top:9131;width:60;height:2" coordorigin="5590,9131" coordsize="60,0" path="m5590,9131l5650,913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468.51001pt;width:3pt;height:.1pt;mso-position-horizontal-relative:page;mso-position-vertical-relative:page;z-index:-18784" coordorigin="5590,9370" coordsize="60,2">
            <v:shape style="position:absolute;left:5590;top:9370;width:60;height:2" coordorigin="5590,9370" coordsize="60,0" path="m5590,9370l5650,937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480.470001pt;width:3pt;height:.1pt;mso-position-horizontal-relative:page;mso-position-vertical-relative:page;z-index:-18760" coordorigin="5590,9609" coordsize="60,2">
            <v:shape style="position:absolute;left:5590;top:9609;width:60;height:2" coordorigin="5590,9609" coordsize="60,0" path="m5590,9609l5650,960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492.420013pt;width:3pt;height:.1pt;mso-position-horizontal-relative:page;mso-position-vertical-relative:page;z-index:-18736" coordorigin="5590,9848" coordsize="60,2">
            <v:shape style="position:absolute;left:5590;top:9848;width:60;height:2" coordorigin="5590,9848" coordsize="60,0" path="m5590,9848l5650,9848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504.380005pt;width:3pt;height:.1pt;mso-position-horizontal-relative:page;mso-position-vertical-relative:page;z-index:-18712" coordorigin="5590,10088" coordsize="60,2">
            <v:shape style="position:absolute;left:5590;top:10088;width:60;height:2" coordorigin="5590,10088" coordsize="60,0" path="m5590,10088l5650,10088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516.330017pt;width:3pt;height:.1pt;mso-position-horizontal-relative:page;mso-position-vertical-relative:page;z-index:-18688" coordorigin="5590,10327" coordsize="60,2">
            <v:shape style="position:absolute;left:5590;top:10327;width:60;height:2" coordorigin="5590,10327" coordsize="60,0" path="m5590,10327l5650,10327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528.289978pt;width:3pt;height:.1pt;mso-position-horizontal-relative:page;mso-position-vertical-relative:page;z-index:-18664" coordorigin="5590,10566" coordsize="60,2">
            <v:shape style="position:absolute;left:5590;top:10566;width:60;height:2" coordorigin="5590,10566" coordsize="60,0" path="m5590,10566l5650,1056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540.23999pt;width:3pt;height:.1pt;mso-position-horizontal-relative:page;mso-position-vertical-relative:page;z-index:-18640" coordorigin="5590,10805" coordsize="60,2">
            <v:shape style="position:absolute;left:5590;top:10805;width:60;height:2" coordorigin="5590,10805" coordsize="60,0" path="m5590,10805l5650,10805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552.200012pt;width:3pt;height:.1pt;mso-position-horizontal-relative:page;mso-position-vertical-relative:page;z-index:-18616" coordorigin="5590,11044" coordsize="60,2">
            <v:shape style="position:absolute;left:5590;top:11044;width:60;height:2" coordorigin="5590,11044" coordsize="60,0" path="m5590,11044l5650,11044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564.150024pt;width:3pt;height:.1pt;mso-position-horizontal-relative:page;mso-position-vertical-relative:page;z-index:-18592" coordorigin="5590,11283" coordsize="60,2">
            <v:shape style="position:absolute;left:5590;top:11283;width:60;height:2" coordorigin="5590,11283" coordsize="60,0" path="m5590,11283l5650,1128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576.109985pt;width:3pt;height:.1pt;mso-position-horizontal-relative:page;mso-position-vertical-relative:page;z-index:-18568" coordorigin="5590,11522" coordsize="60,2">
            <v:shape style="position:absolute;left:5590;top:11522;width:60;height:2" coordorigin="5590,11522" coordsize="60,0" path="m5590,11522l5650,1152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588.059998pt;width:3pt;height:.1pt;mso-position-horizontal-relative:page;mso-position-vertical-relative:page;z-index:-18544" coordorigin="5590,11761" coordsize="60,2">
            <v:shape style="position:absolute;left:5590;top:11761;width:60;height:2" coordorigin="5590,11761" coordsize="60,0" path="m5590,11761l5650,1176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600.020020pt;width:3pt;height:.1pt;mso-position-horizontal-relative:page;mso-position-vertical-relative:page;z-index:-18520" coordorigin="5590,12000" coordsize="60,2">
            <v:shape style="position:absolute;left:5590;top:12000;width:60;height:2" coordorigin="5590,12000" coordsize="60,0" path="m5590,12000l5650,1200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611.979980pt;width:3pt;height:.1pt;mso-position-horizontal-relative:page;mso-position-vertical-relative:page;z-index:-18496" coordorigin="5590,12240" coordsize="60,2">
            <v:shape style="position:absolute;left:5590;top:12240;width:60;height:2" coordorigin="5590,12240" coordsize="60,0" path="m5590,12240l5650,12240e" filled="false" stroked="true" strokeweight=".398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20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"/>
        <w:gridCol w:w="860"/>
        <w:gridCol w:w="815"/>
        <w:gridCol w:w="1582"/>
        <w:gridCol w:w="1019"/>
      </w:tblGrid>
      <w:tr>
        <w:trPr>
          <w:trHeight w:val="247" w:hRule="exact"/>
        </w:trPr>
        <w:tc>
          <w:tcPr>
            <w:tcW w:w="43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Models</w:t>
            </w:r>
          </w:p>
        </w:tc>
        <w:tc>
          <w:tcPr>
            <w:tcW w:w="81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Items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Factor</w:t>
            </w:r>
            <w:r>
              <w:rPr>
                <w:rFonts w:ascii="Times New Roman"/>
                <w:spacing w:val="-16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Names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Loadings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7" w:hRule="exact"/>
        </w:trPr>
        <w:tc>
          <w:tcPr>
            <w:tcW w:w="4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0.66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0.85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0.08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0.77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0.42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Negativ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0.65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Negativ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0.87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Negativ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0.77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Positiv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0.72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Positiv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0.73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Positiv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0.56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0.66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0.85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0.08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0.77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0.42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Negativ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0.43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Negativ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0.70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Negativ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0.58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Positiv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0.66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Positiv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0.80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Positiv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0.43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0.48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0.16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0.54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0.08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0.50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0.63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Negativ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0.61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Negativ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0.86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Negativ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0.77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0.28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0.74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0.13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0.71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0.09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0.55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Positiv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0.71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Positiv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0.76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Positiv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0.50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43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0.65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0.07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45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0.86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46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0.03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47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0.78</w:t>
            </w:r>
          </w:p>
        </w:tc>
      </w:tr>
      <w:tr>
        <w:trPr>
          <w:trHeight w:val="24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46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0.40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9" w:lineRule="auto"/>
        <w:ind w:right="968"/>
        <w:jc w:val="left"/>
      </w:pPr>
      <w:r>
        <w:rPr/>
        <w:pict>
          <v:group style="position:absolute;margin-left:279.489990pt;margin-top:-93.314064pt;width:3pt;height:.1pt;mso-position-horizontal-relative:page;mso-position-vertical-relative:paragraph;z-index:-18472" coordorigin="5590,-1866" coordsize="60,2">
            <v:shape style="position:absolute;left:5590;top:-1866;width:60;height:2" coordorigin="5590,-1866" coordsize="60,0" path="m5590,-1866l5650,-186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-81.354065pt;width:3pt;height:.1pt;mso-position-horizontal-relative:page;mso-position-vertical-relative:paragraph;z-index:-18448" coordorigin="5590,-1627" coordsize="60,2">
            <v:shape style="position:absolute;left:5590;top:-1627;width:60;height:2" coordorigin="5590,-1627" coordsize="60,0" path="m5590,-1627l5650,-1627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-69.40406pt;width:3pt;height:.1pt;mso-position-horizontal-relative:page;mso-position-vertical-relative:paragraph;z-index:-18424" coordorigin="5590,-1388" coordsize="60,2">
            <v:shape style="position:absolute;left:5590;top:-1388;width:60;height:2" coordorigin="5590,-1388" coordsize="60,0" path="m5590,-1388l5650,-1388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-57.444061pt;width:3pt;height:.1pt;mso-position-horizontal-relative:page;mso-position-vertical-relative:paragraph;z-index:-18400" coordorigin="5590,-1149" coordsize="60,2">
            <v:shape style="position:absolute;left:5590;top:-1149;width:60;height:2" coordorigin="5590,-1149" coordsize="60,0" path="m5590,-1149l5650,-114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-45.494064pt;width:3pt;height:.1pt;mso-position-horizontal-relative:page;mso-position-vertical-relative:paragraph;z-index:-18376" coordorigin="5590,-910" coordsize="60,2">
            <v:shape style="position:absolute;left:5590;top:-910;width:60;height:2" coordorigin="5590,-910" coordsize="60,0" path="m5590,-910l5650,-91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-33.534061pt;width:3pt;height:.1pt;mso-position-horizontal-relative:page;mso-position-vertical-relative:paragraph;z-index:-18352" coordorigin="5590,-671" coordsize="60,2">
            <v:shape style="position:absolute;left:5590;top:-671;width:60;height:2" coordorigin="5590,-671" coordsize="60,0" path="m5590,-671l5650,-67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-21.584063pt;width:3pt;height:.1pt;mso-position-horizontal-relative:page;mso-position-vertical-relative:paragraph;z-index:-18328" coordorigin="5590,-432" coordsize="60,2">
            <v:shape style="position:absolute;left:5590;top:-432;width:60;height:2" coordorigin="5590,-432" coordsize="60,0" path="m5590,-432l5650,-43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79.489990pt;margin-top:-9.624063pt;width:3pt;height:.1pt;mso-position-horizontal-relative:page;mso-position-vertical-relative:paragraph;z-index:-18304" coordorigin="5590,-192" coordsize="60,2">
            <v:shape style="position:absolute;left:5590;top:-192;width:60;height:2" coordorigin="5590,-192" coordsize="60,0" path="m5590,-192l5650,-192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4"/>
          <w:w w:val="105"/>
        </w:rPr>
        <w:t>Table</w:t>
      </w:r>
      <w:r>
        <w:rPr>
          <w:spacing w:val="9"/>
          <w:w w:val="105"/>
        </w:rPr>
        <w:t> </w:t>
      </w:r>
      <w:r>
        <w:rPr>
          <w:w w:val="105"/>
        </w:rPr>
        <w:t>1:</w:t>
      </w:r>
      <w:r>
        <w:rPr>
          <w:spacing w:val="42"/>
          <w:w w:val="105"/>
        </w:rPr>
        <w:t> </w:t>
      </w:r>
      <w:r>
        <w:rPr>
          <w:spacing w:val="-3"/>
          <w:w w:val="105"/>
        </w:rPr>
        <w:t>Factor</w:t>
      </w:r>
      <w:r>
        <w:rPr>
          <w:spacing w:val="9"/>
          <w:w w:val="105"/>
        </w:rPr>
        <w:t> </w:t>
      </w:r>
      <w:r>
        <w:rPr>
          <w:w w:val="105"/>
        </w:rPr>
        <w:t>Loadings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Confirmatory</w:t>
      </w:r>
      <w:r>
        <w:rPr>
          <w:spacing w:val="9"/>
          <w:w w:val="105"/>
        </w:rPr>
        <w:t> </w:t>
      </w:r>
      <w:r>
        <w:rPr>
          <w:spacing w:val="-3"/>
          <w:w w:val="105"/>
        </w:rPr>
        <w:t>Factor</w:t>
      </w:r>
      <w:r>
        <w:rPr>
          <w:spacing w:val="10"/>
          <w:w w:val="105"/>
        </w:rPr>
        <w:t> </w:t>
      </w:r>
      <w:r>
        <w:rPr>
          <w:w w:val="105"/>
        </w:rPr>
        <w:t>Analysis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spacing w:val="-3"/>
          <w:w w:val="105"/>
        </w:rPr>
        <w:t>Lavaan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One,</w:t>
      </w:r>
      <w:r>
        <w:rPr>
          <w:spacing w:val="27"/>
          <w:w w:val="106"/>
        </w:rPr>
        <w:t> </w:t>
      </w:r>
      <w:r>
        <w:rPr>
          <w:spacing w:val="-2"/>
          <w:w w:val="105"/>
        </w:rPr>
        <w:t>Tw</w:t>
      </w:r>
      <w:r>
        <w:rPr>
          <w:spacing w:val="-3"/>
          <w:w w:val="105"/>
        </w:rPr>
        <w:t>o,</w:t>
      </w:r>
      <w:r>
        <w:rPr>
          <w:spacing w:val="21"/>
          <w:w w:val="105"/>
        </w:rPr>
        <w:t> </w:t>
      </w:r>
      <w:r>
        <w:rPr>
          <w:w w:val="105"/>
        </w:rPr>
        <w:t>Second</w:t>
      </w:r>
      <w:r>
        <w:rPr>
          <w:spacing w:val="21"/>
          <w:w w:val="105"/>
        </w:rPr>
        <w:t> </w:t>
      </w:r>
      <w:r>
        <w:rPr>
          <w:w w:val="105"/>
        </w:rPr>
        <w:t>Order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Bifactor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LET</w:t>
      </w:r>
      <w:r>
        <w:rPr/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62"/>
      <w:ind w:left="955"/>
    </w:pPr>
    <w:rPr>
      <w:rFonts w:ascii="Times New Roman" w:hAnsi="Times New Roman" w:eastAsia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2016-05-03T20:11:55Z</dcterms:created>
  <dcterms:modified xsi:type="dcterms:W3CDTF">2016-05-03T20:11:55Z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2016-05-03T00:00:00Z</vt:filetime>
  </property>
  <property fmtid="{D5CDD505-2E9C-101B-9397-08002B2CF9AE}" pid="3" name="LastSaved">
    <vt:filetime>2016-05-04T00:00:00Z</vt:filetime>
  </property>
</Properties>
</file>