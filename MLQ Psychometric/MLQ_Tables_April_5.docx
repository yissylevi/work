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 w:before="0"/>
        <w:ind w:right="968"/>
        <w:jc w:val="left"/>
      </w:pPr>
      <w:r>
        <w:rPr/>
        <w:pict>
          <v:group style="position:absolute;margin-left:234.130005pt;margin-top:56.305946pt;width:2.4pt;height:.1pt;mso-position-horizontal-relative:page;mso-position-vertical-relative:paragraph;z-index:-79408" coordorigin="4683,1126" coordsize="48,2">
            <v:shape style="position:absolute;left:4683;top:1126;width:48;height:2" coordorigin="4683,1126" coordsize="48,0" path="m4683,1126l4730,11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64.275948pt;width:2.4pt;height:.1pt;mso-position-horizontal-relative:page;mso-position-vertical-relative:paragraph;z-index:-79384" coordorigin="4683,1286" coordsize="48,2">
            <v:shape style="position:absolute;left:4683;top:1286;width:48;height:2" coordorigin="4683,1286" coordsize="48,0" path="m4683,1286l4730,128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72.245941pt;width:2.4pt;height:.1pt;mso-position-horizontal-relative:page;mso-position-vertical-relative:paragraph;z-index:-79360" coordorigin="4683,1445" coordsize="48,2">
            <v:shape style="position:absolute;left:4683;top:1445;width:48;height:2" coordorigin="4683,1445" coordsize="48,0" path="m4683,1445l4730,144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80.215942pt;width:2.4pt;height:.1pt;mso-position-horizontal-relative:page;mso-position-vertical-relative:paragraph;z-index:-79336" coordorigin="4683,1604" coordsize="48,2">
            <v:shape style="position:absolute;left:4683;top:1604;width:48;height:2" coordorigin="4683,1604" coordsize="48,0" path="m4683,1604l4730,160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88.185944pt;width:2.4pt;height:.1pt;mso-position-horizontal-relative:page;mso-position-vertical-relative:paragraph;z-index:-79312" coordorigin="4683,1764" coordsize="48,2">
            <v:shape style="position:absolute;left:4683;top:1764;width:48;height:2" coordorigin="4683,1764" coordsize="48,0" path="m4683,1764l4730,176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96.155945pt;width:2.4pt;height:.1pt;mso-position-horizontal-relative:page;mso-position-vertical-relative:paragraph;z-index:-79288" coordorigin="4683,1923" coordsize="48,2">
            <v:shape style="position:absolute;left:4683;top:1923;width:48;height:2" coordorigin="4683,1923" coordsize="48,0" path="m4683,1923l4730,192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104.125946pt;width:2.4pt;height:.1pt;mso-position-horizontal-relative:page;mso-position-vertical-relative:paragraph;z-index:-79264" coordorigin="4683,2083" coordsize="48,2">
            <v:shape style="position:absolute;left:4683;top:2083;width:48;height:2" coordorigin="4683,2083" coordsize="48,0" path="m4683,2083l4730,208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112.095947pt;width:2.4pt;height:.1pt;mso-position-horizontal-relative:page;mso-position-vertical-relative:paragraph;z-index:-79240" coordorigin="4683,2242" coordsize="48,2">
            <v:shape style="position:absolute;left:4683;top:2242;width:48;height:2" coordorigin="4683,2242" coordsize="48,0" path="m4683,2242l4730,224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120.065948pt;width:2.4pt;height:.1pt;mso-position-horizontal-relative:page;mso-position-vertical-relative:paragraph;z-index:-79216" coordorigin="4683,2401" coordsize="48,2">
            <v:shape style="position:absolute;left:4683;top:2401;width:48;height:2" coordorigin="4683,2401" coordsize="48,0" path="m4683,2401l4730,2401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1"/>
          <w:w w:val="105"/>
        </w:rPr>
        <w:t> </w:t>
      </w:r>
      <w:r>
        <w:rPr>
          <w:w w:val="105"/>
        </w:rPr>
        <w:t>1:</w:t>
      </w:r>
      <w:r>
        <w:rPr>
          <w:spacing w:val="47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1"/>
          <w:w w:val="105"/>
        </w:rPr>
        <w:t> </w:t>
      </w:r>
      <w:r>
        <w:rPr>
          <w:w w:val="105"/>
        </w:rPr>
        <w:t>Loadings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Confirmatory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1"/>
          <w:w w:val="105"/>
        </w:rPr>
        <w:t> </w:t>
      </w:r>
      <w:r>
        <w:rPr>
          <w:w w:val="105"/>
        </w:rPr>
        <w:t>Analysis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MLQ,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Fac</w:t>
      </w:r>
      <w:r>
        <w:rPr>
          <w:spacing w:val="-6"/>
          <w:w w:val="105"/>
        </w:rPr>
        <w:t>-</w:t>
      </w:r>
      <w:r>
        <w:rPr>
          <w:spacing w:val="29"/>
          <w:w w:val="99"/>
        </w:rPr>
        <w:t> </w:t>
      </w:r>
      <w:r>
        <w:rPr>
          <w:w w:val="105"/>
        </w:rPr>
        <w:t>tors</w:t>
      </w:r>
      <w:r>
        <w:rPr>
          <w:spacing w:val="20"/>
          <w:w w:val="105"/>
        </w:rPr>
        <w:t> </w:t>
      </w:r>
      <w:r>
        <w:rPr>
          <w:w w:val="105"/>
        </w:rPr>
        <w:t>MLQ-P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MLQ-S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24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8"/>
        <w:gridCol w:w="621"/>
        <w:gridCol w:w="599"/>
        <w:gridCol w:w="522"/>
        <w:gridCol w:w="523"/>
        <w:gridCol w:w="523"/>
      </w:tblGrid>
      <w:tr>
        <w:trPr>
          <w:trHeight w:val="167" w:hRule="exact"/>
        </w:trPr>
        <w:tc>
          <w:tcPr>
            <w:tcW w:w="10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2"/>
                <w:w w:val="120"/>
                <w:sz w:val="14"/>
              </w:rPr>
              <w:t>Var</w:t>
            </w:r>
            <w:r>
              <w:rPr>
                <w:rFonts w:ascii="Times New Roman"/>
                <w:spacing w:val="-3"/>
                <w:w w:val="120"/>
                <w:sz w:val="14"/>
              </w:rPr>
              <w:t>i</w:t>
            </w:r>
            <w:r>
              <w:rPr>
                <w:rFonts w:ascii="Times New Roman"/>
                <w:spacing w:val="-2"/>
                <w:w w:val="120"/>
                <w:sz w:val="14"/>
              </w:rPr>
              <w:t>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6" w:hRule="exact"/>
        </w:trPr>
        <w:tc>
          <w:tcPr>
            <w:tcW w:w="10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1.53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0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486" w:hRule="exact"/>
        </w:trPr>
        <w:tc>
          <w:tcPr>
            <w:tcW w:w="10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loadings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40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10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234.130005pt;margin-top:59.405949pt;width:2.4pt;height:.1pt;mso-position-horizontal-relative:page;mso-position-vertical-relative:paragraph;z-index:-79192" coordorigin="4683,1188" coordsize="48,2">
            <v:shape style="position:absolute;left:4683;top:1188;width:48;height:2" coordorigin="4683,1188" coordsize="48,0" path="m4683,1188l4730,11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67.375946pt;width:2.4pt;height:.1pt;mso-position-horizontal-relative:page;mso-position-vertical-relative:paragraph;z-index:-79168" coordorigin="4683,1348" coordsize="48,2">
            <v:shape style="position:absolute;left:4683;top:1348;width:48;height:2" coordorigin="4683,1348" coordsize="48,0" path="m4683,1348l4730,134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75.345947pt;width:2.4pt;height:.1pt;mso-position-horizontal-relative:page;mso-position-vertical-relative:paragraph;z-index:-79144" coordorigin="4683,1507" coordsize="48,2">
            <v:shape style="position:absolute;left:4683;top:1507;width:48;height:2" coordorigin="4683,1507" coordsize="48,0" path="m4683,1507l4730,150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83.315948pt;width:2.4pt;height:.1pt;mso-position-horizontal-relative:page;mso-position-vertical-relative:paragraph;z-index:-79120" coordorigin="4683,1666" coordsize="48,2">
            <v:shape style="position:absolute;left:4683;top:1666;width:48;height:2" coordorigin="4683,1666" coordsize="48,0" path="m4683,1666l4730,16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91.28595pt;width:2.4pt;height:.1pt;mso-position-horizontal-relative:page;mso-position-vertical-relative:paragraph;z-index:-79096" coordorigin="4683,1826" coordsize="48,2">
            <v:shape style="position:absolute;left:4683;top:1826;width:48;height:2" coordorigin="4683,1826" coordsize="48,0" path="m4683,1826l4730,18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99.255951pt;width:2.4pt;height:.1pt;mso-position-horizontal-relative:page;mso-position-vertical-relative:paragraph;z-index:-79072" coordorigin="4683,1985" coordsize="48,2">
            <v:shape style="position:absolute;left:4683;top:1985;width:48;height:2" coordorigin="4683,1985" coordsize="48,0" path="m4683,1985l4730,198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107.225945pt;width:2.4pt;height:.1pt;mso-position-horizontal-relative:page;mso-position-vertical-relative:paragraph;z-index:-79048" coordorigin="4683,2145" coordsize="48,2">
            <v:shape style="position:absolute;left:4683;top:2145;width:48;height:2" coordorigin="4683,2145" coordsize="48,0" path="m4683,2145l4730,214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115.195946pt;width:2.4pt;height:.1pt;mso-position-horizontal-relative:page;mso-position-vertical-relative:paragraph;z-index:-79024" coordorigin="4683,2304" coordsize="48,2">
            <v:shape style="position:absolute;left:4683;top:2304;width:48;height:2" coordorigin="4683,2304" coordsize="48,0" path="m4683,2304l4730,230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4.130005pt;margin-top:123.165947pt;width:2.4pt;height:.1pt;mso-position-horizontal-relative:page;mso-position-vertical-relative:paragraph;z-index:-79000" coordorigin="4683,2463" coordsize="48,2">
            <v:shape style="position:absolute;left:4683;top:2463;width:48;height:2" coordorigin="4683,2463" coordsize="48,0" path="m4683,2463l4730,246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10"/>
        </w:rPr>
        <w:t>Tab</w:t>
      </w:r>
      <w:r>
        <w:rPr>
          <w:spacing w:val="-5"/>
          <w:w w:val="110"/>
        </w:rPr>
        <w:t>le</w:t>
      </w:r>
      <w:r>
        <w:rPr>
          <w:spacing w:val="10"/>
          <w:w w:val="110"/>
        </w:rPr>
        <w:t> </w:t>
      </w:r>
      <w:r>
        <w:rPr>
          <w:w w:val="110"/>
        </w:rPr>
        <w:t>2: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wo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ac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Loadings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Exploratory</w:t>
      </w:r>
      <w:r>
        <w:rPr>
          <w:spacing w:val="10"/>
          <w:w w:val="110"/>
        </w:rPr>
        <w:t> </w:t>
      </w:r>
      <w:r>
        <w:rPr>
          <w:spacing w:val="-3"/>
          <w:w w:val="110"/>
        </w:rPr>
        <w:t>F</w:t>
      </w:r>
      <w:r>
        <w:rPr>
          <w:spacing w:val="-4"/>
          <w:w w:val="110"/>
        </w:rPr>
        <w:t>ac</w:t>
      </w:r>
      <w:r>
        <w:rPr>
          <w:spacing w:val="-3"/>
          <w:w w:val="110"/>
        </w:rPr>
        <w:t>t</w:t>
      </w:r>
      <w:r>
        <w:rPr>
          <w:spacing w:val="-4"/>
          <w:w w:val="110"/>
        </w:rPr>
        <w:t>or</w:t>
      </w:r>
      <w:r>
        <w:rPr>
          <w:spacing w:val="10"/>
          <w:w w:val="110"/>
        </w:rPr>
        <w:t> </w:t>
      </w:r>
      <w:r>
        <w:rPr>
          <w:w w:val="110"/>
        </w:rPr>
        <w:t>Analysis</w:t>
      </w:r>
      <w:r>
        <w:rPr>
          <w:spacing w:val="11"/>
          <w:w w:val="110"/>
        </w:rPr>
        <w:t> </w:t>
      </w: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Oblimin</w:t>
      </w:r>
      <w:r>
        <w:rPr>
          <w:spacing w:val="26"/>
          <w:w w:val="110"/>
        </w:rPr>
        <w:t> </w:t>
      </w:r>
      <w:r>
        <w:rPr>
          <w:w w:val="110"/>
        </w:rPr>
        <w:t>Rotation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MLQ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24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9"/>
        <w:gridCol w:w="621"/>
        <w:gridCol w:w="599"/>
        <w:gridCol w:w="522"/>
        <w:gridCol w:w="523"/>
        <w:gridCol w:w="523"/>
      </w:tblGrid>
      <w:tr>
        <w:trPr>
          <w:trHeight w:val="167" w:hRule="exact"/>
        </w:trPr>
        <w:tc>
          <w:tcPr>
            <w:tcW w:w="105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2"/>
                <w:w w:val="120"/>
                <w:sz w:val="14"/>
              </w:rPr>
              <w:t>Var</w:t>
            </w:r>
            <w:r>
              <w:rPr>
                <w:rFonts w:ascii="Times New Roman"/>
                <w:spacing w:val="-3"/>
                <w:w w:val="120"/>
                <w:sz w:val="14"/>
              </w:rPr>
              <w:t>i</w:t>
            </w:r>
            <w:r>
              <w:rPr>
                <w:rFonts w:ascii="Times New Roman"/>
                <w:spacing w:val="-2"/>
                <w:w w:val="120"/>
                <w:sz w:val="14"/>
              </w:rPr>
              <w:t>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6" w:hRule="exact"/>
        </w:trPr>
        <w:tc>
          <w:tcPr>
            <w:tcW w:w="10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-0.06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1.04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1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0.44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1.58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</w:t>
            </w:r>
            <w:r>
              <w:rPr>
                <w:rFonts w:ascii="Times New Roman"/>
                <w:spacing w:val="20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5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486" w:hRule="exact"/>
        </w:trPr>
        <w:tc>
          <w:tcPr>
            <w:tcW w:w="105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loadings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2.98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2.74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10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0.15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5"/>
          <w:type w:val="continuous"/>
          <w:pgSz w:w="12240" w:h="15840"/>
          <w:pgMar w:footer="1737" w:top="1500" w:bottom="1920" w:left="1720" w:right="1720"/>
          <w:pgNumType w:start="1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1.019989pt;margin-top:355.790009pt;width:3pt;height:.1pt;mso-position-horizontal-relative:page;mso-position-vertical-relative:page;z-index:-78784" coordorigin="6620,7116" coordsize="60,2">
            <v:shape style="position:absolute;left:6620;top:7116;width:60;height:2" coordorigin="6620,7116" coordsize="60,0" path="m6620,7116l6680,7116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238.839996pt;margin-top:59.405949pt;width:2.4pt;height:.1pt;mso-position-horizontal-relative:page;mso-position-vertical-relative:paragraph;z-index:-78976" coordorigin="4777,1188" coordsize="48,2">
            <v:shape style="position:absolute;left:4777;top:1188;width:48;height:2" coordorigin="4777,1188" coordsize="48,0" path="m4777,1188l4824,11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39996pt;margin-top:67.375946pt;width:2.4pt;height:.1pt;mso-position-horizontal-relative:page;mso-position-vertical-relative:paragraph;z-index:-78952" coordorigin="4777,1348" coordsize="48,2">
            <v:shape style="position:absolute;left:4777;top:1348;width:48;height:2" coordorigin="4777,1348" coordsize="48,0" path="m4777,1348l4824,134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39996pt;margin-top:75.345947pt;width:2.4pt;height:.1pt;mso-position-horizontal-relative:page;mso-position-vertical-relative:paragraph;z-index:-78928" coordorigin="4777,1507" coordsize="48,2">
            <v:shape style="position:absolute;left:4777;top:1507;width:48;height:2" coordorigin="4777,1507" coordsize="48,0" path="m4777,1507l4824,150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42.809998pt;margin-top:83.315948pt;width:2.4pt;height:.1pt;mso-position-horizontal-relative:page;mso-position-vertical-relative:paragraph;z-index:-78904" coordorigin="4856,1666" coordsize="48,2">
            <v:shape style="position:absolute;left:4856;top:1666;width:48;height:2" coordorigin="4856,1666" coordsize="48,0" path="m4856,1666l4904,16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39996pt;margin-top:91.28595pt;width:2.4pt;height:.1pt;mso-position-horizontal-relative:page;mso-position-vertical-relative:paragraph;z-index:-78880" coordorigin="4777,1826" coordsize="48,2">
            <v:shape style="position:absolute;left:4777;top:1826;width:48;height:2" coordorigin="4777,1826" coordsize="48,0" path="m4777,1826l4824,18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39996pt;margin-top:99.255951pt;width:2.4pt;height:.1pt;mso-position-horizontal-relative:page;mso-position-vertical-relative:paragraph;z-index:-78856" coordorigin="4777,1985" coordsize="48,2">
            <v:shape style="position:absolute;left:4777;top:1985;width:48;height:2" coordorigin="4777,1985" coordsize="48,0" path="m4777,1985l4824,198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39996pt;margin-top:107.225945pt;width:2.4pt;height:.1pt;mso-position-horizontal-relative:page;mso-position-vertical-relative:paragraph;z-index:-78832" coordorigin="4777,2145" coordsize="48,2">
            <v:shape style="position:absolute;left:4777;top:2145;width:48;height:2" coordorigin="4777,2145" coordsize="48,0" path="m4777,2145l4824,214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38.839996pt;margin-top:115.195946pt;width:2.4pt;height:.1pt;mso-position-horizontal-relative:page;mso-position-vertical-relative:paragraph;z-index:-78808" coordorigin="4777,2304" coordsize="48,2">
            <v:shape style="position:absolute;left:4777;top:2304;width:48;height:2" coordorigin="4777,2304" coordsize="48,0" path="m4777,2304l4824,2304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1"/>
          <w:w w:val="105"/>
        </w:rPr>
        <w:t> </w:t>
      </w:r>
      <w:r>
        <w:rPr>
          <w:w w:val="105"/>
        </w:rPr>
        <w:t>3:</w:t>
      </w:r>
      <w:r>
        <w:rPr>
          <w:spacing w:val="47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1"/>
          <w:w w:val="105"/>
        </w:rPr>
        <w:t> </w:t>
      </w:r>
      <w:r>
        <w:rPr>
          <w:w w:val="105"/>
        </w:rPr>
        <w:t>Loadings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Confirmatory</w:t>
      </w:r>
      <w:r>
        <w:rPr>
          <w:spacing w:val="21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1"/>
          <w:w w:val="105"/>
        </w:rPr>
        <w:t> </w:t>
      </w:r>
      <w:r>
        <w:rPr>
          <w:w w:val="105"/>
        </w:rPr>
        <w:t>Analysis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MLQ,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</w:t>
      </w:r>
      <w:r>
        <w:rPr>
          <w:spacing w:val="21"/>
          <w:w w:val="105"/>
        </w:rPr>
        <w:t> </w:t>
      </w:r>
      <w:r>
        <w:rPr>
          <w:spacing w:val="-5"/>
          <w:w w:val="105"/>
        </w:rPr>
        <w:t>Fac</w:t>
      </w:r>
      <w:r>
        <w:rPr>
          <w:spacing w:val="-6"/>
          <w:w w:val="105"/>
        </w:rPr>
        <w:t>-</w:t>
      </w:r>
      <w:r>
        <w:rPr>
          <w:spacing w:val="29"/>
          <w:w w:val="99"/>
        </w:rPr>
        <w:t> </w:t>
      </w:r>
      <w:r>
        <w:rPr>
          <w:w w:val="105"/>
        </w:rPr>
        <w:t>tors</w:t>
      </w:r>
      <w:r>
        <w:rPr>
          <w:spacing w:val="30"/>
          <w:w w:val="105"/>
        </w:rPr>
        <w:t> </w:t>
      </w:r>
      <w:r>
        <w:rPr>
          <w:w w:val="105"/>
        </w:rPr>
        <w:t>Meaning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Purpose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2"/>
          <w:szCs w:val="12"/>
        </w:rPr>
      </w:pPr>
    </w:p>
    <w:tbl>
      <w:tblPr>
        <w:tblW w:w="0" w:type="auto"/>
        <w:jc w:val="left"/>
        <w:tblInd w:w="24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1"/>
        <w:gridCol w:w="578"/>
        <w:gridCol w:w="621"/>
        <w:gridCol w:w="522"/>
        <w:gridCol w:w="522"/>
        <w:gridCol w:w="523"/>
      </w:tblGrid>
      <w:tr>
        <w:trPr>
          <w:trHeight w:val="167" w:hRule="exact"/>
        </w:trPr>
        <w:tc>
          <w:tcPr>
            <w:tcW w:w="10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spacing w:val="-2"/>
                <w:w w:val="120"/>
                <w:sz w:val="14"/>
              </w:rPr>
              <w:t>Var</w:t>
            </w:r>
            <w:r>
              <w:rPr>
                <w:rFonts w:ascii="Times New Roman"/>
                <w:spacing w:val="-3"/>
                <w:w w:val="120"/>
                <w:sz w:val="14"/>
              </w:rPr>
              <w:t>i</w:t>
            </w:r>
            <w:r>
              <w:rPr>
                <w:rFonts w:ascii="Times New Roman"/>
                <w:spacing w:val="-2"/>
                <w:w w:val="120"/>
                <w:sz w:val="14"/>
              </w:rPr>
              <w:t>ab</w:t>
            </w:r>
            <w:r>
              <w:rPr>
                <w:rFonts w:ascii="Times New Roman"/>
                <w:spacing w:val="-3"/>
                <w:w w:val="120"/>
                <w:sz w:val="14"/>
              </w:rPr>
              <w:t>le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h2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u2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22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com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6" w:hRule="exact"/>
        </w:trPr>
        <w:tc>
          <w:tcPr>
            <w:tcW w:w="10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MLQ1</w:t>
            </w:r>
            <w:r>
              <w:rPr>
                <w:rFonts w:ascii="Times New Roman"/>
                <w:spacing w:val="5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MP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MLQ2</w:t>
            </w:r>
            <w:r>
              <w:rPr>
                <w:rFonts w:ascii="Times New Roman"/>
                <w:spacing w:val="18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MS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1.23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MLQ5</w:t>
            </w:r>
            <w:r>
              <w:rPr>
                <w:rFonts w:ascii="Times New Roman"/>
                <w:spacing w:val="5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MP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MLQ10</w:t>
            </w:r>
            <w:r>
              <w:rPr>
                <w:rFonts w:ascii="Times New Roman"/>
                <w:spacing w:val="16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MS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8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0.80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MLQ3</w:t>
            </w:r>
            <w:r>
              <w:rPr>
                <w:rFonts w:ascii="Times New Roman"/>
                <w:spacing w:val="7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PS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1.61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5"/>
                <w:sz w:val="14"/>
              </w:rPr>
              <w:t>MLQ4</w:t>
            </w:r>
            <w:r>
              <w:rPr>
                <w:rFonts w:ascii="Times New Roman"/>
                <w:spacing w:val="-3"/>
                <w:w w:val="125"/>
                <w:sz w:val="14"/>
              </w:rPr>
              <w:t> </w:t>
            </w:r>
            <w:r>
              <w:rPr>
                <w:rFonts w:ascii="Times New Roman"/>
                <w:w w:val="125"/>
                <w:sz w:val="14"/>
              </w:rPr>
              <w:t>PP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-0.19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1.12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5"/>
                <w:sz w:val="14"/>
              </w:rPr>
              <w:t>MLQ6</w:t>
            </w:r>
            <w:r>
              <w:rPr>
                <w:rFonts w:ascii="Times New Roman"/>
                <w:spacing w:val="-3"/>
                <w:w w:val="125"/>
                <w:sz w:val="14"/>
              </w:rPr>
              <w:t> </w:t>
            </w:r>
            <w:r>
              <w:rPr>
                <w:rFonts w:ascii="Times New Roman"/>
                <w:w w:val="125"/>
                <w:sz w:val="14"/>
              </w:rPr>
              <w:t>PP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6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-0.22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1.16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59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0"/>
                <w:sz w:val="14"/>
              </w:rPr>
              <w:t>MLQ8</w:t>
            </w:r>
            <w:r>
              <w:rPr>
                <w:rFonts w:ascii="Times New Roman"/>
                <w:spacing w:val="7"/>
                <w:w w:val="120"/>
                <w:sz w:val="14"/>
              </w:rPr>
              <w:t> </w:t>
            </w:r>
            <w:r>
              <w:rPr>
                <w:rFonts w:ascii="Times New Roman"/>
                <w:w w:val="120"/>
                <w:sz w:val="14"/>
              </w:rPr>
              <w:t>PS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0.61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0.54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0.46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1.67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170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25"/>
                <w:sz w:val="14"/>
              </w:rPr>
              <w:t>MLQ9</w:t>
            </w:r>
            <w:r>
              <w:rPr>
                <w:rFonts w:ascii="Times New Roman"/>
                <w:spacing w:val="-3"/>
                <w:w w:val="125"/>
                <w:sz w:val="14"/>
              </w:rPr>
              <w:t> </w:t>
            </w:r>
            <w:r>
              <w:rPr>
                <w:rFonts w:ascii="Times New Roman"/>
                <w:w w:val="125"/>
                <w:sz w:val="14"/>
              </w:rPr>
              <w:t>PP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0.33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w w:val="130"/>
                <w:sz w:val="14"/>
              </w:rPr>
              <w:t>-0.35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0.23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0.77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1.99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486" w:hRule="exact"/>
        </w:trPr>
        <w:tc>
          <w:tcPr>
            <w:tcW w:w="10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SS</w:t>
            </w:r>
            <w:r>
              <w:rPr>
                <w:rFonts w:ascii="Times New Roman"/>
                <w:spacing w:val="27"/>
                <w:w w:val="115"/>
                <w:sz w:val="14"/>
              </w:rPr>
              <w:t> </w:t>
            </w:r>
            <w:r>
              <w:rPr>
                <w:rFonts w:ascii="Times New Roman"/>
                <w:w w:val="115"/>
                <w:sz w:val="14"/>
              </w:rPr>
              <w:t>loadings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2.89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2.28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16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7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70" w:hRule="exact"/>
        </w:trPr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MR1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0.03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45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w w:val="115"/>
                <w:sz w:val="14"/>
              </w:rPr>
              <w:t>1.00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tbl>
      <w:tblPr>
        <w:tblW w:w="0" w:type="auto"/>
        <w:jc w:val="left"/>
        <w:tblInd w:w="24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986"/>
        <w:gridCol w:w="494"/>
        <w:gridCol w:w="972"/>
        <w:gridCol w:w="1018"/>
      </w:tblGrid>
      <w:tr>
        <w:trPr>
          <w:trHeight w:val="24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>
        <w:trPr>
          <w:trHeight w:val="23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0.69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0.25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0.88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0.75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0.24</w:t>
            </w:r>
          </w:p>
        </w:tc>
      </w:tr>
      <w:tr>
        <w:trPr>
          <w:trHeight w:val="24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7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0.33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331.019989pt;margin-top:-93.304054pt;width:3pt;height:.1pt;mso-position-horizontal-relative:page;mso-position-vertical-relative:paragraph;z-index:-78760" coordorigin="6620,-1866" coordsize="60,2">
            <v:shape style="position:absolute;left:6620;top:-1866;width:60;height:2" coordorigin="6620,-1866" coordsize="60,0" path="m6620,-1866l6680,-18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81.35405pt;width:3pt;height:.1pt;mso-position-horizontal-relative:page;mso-position-vertical-relative:paragraph;z-index:-78736" coordorigin="6620,-1627" coordsize="60,2">
            <v:shape style="position:absolute;left:6620;top:-1627;width:60;height:2" coordorigin="6620,-1627" coordsize="60,0" path="m6620,-1627l6680,-16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69.394051pt;width:3pt;height:.1pt;mso-position-horizontal-relative:page;mso-position-vertical-relative:paragraph;z-index:-78712" coordorigin="6620,-1388" coordsize="60,2">
            <v:shape style="position:absolute;left:6620;top:-1388;width:60;height:2" coordorigin="6620,-1388" coordsize="60,0" path="m6620,-1388l6680,-13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57.444054pt;width:3pt;height:.1pt;mso-position-horizontal-relative:page;mso-position-vertical-relative:paragraph;z-index:-78688" coordorigin="6620,-1149" coordsize="60,2">
            <v:shape style="position:absolute;left:6620;top:-1149;width:60;height:2" coordorigin="6620,-1149" coordsize="60,0" path="m6620,-1149l6680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45.484055pt;width:3pt;height:.1pt;mso-position-horizontal-relative:page;mso-position-vertical-relative:paragraph;z-index:-78664" coordorigin="6620,-910" coordsize="60,2">
            <v:shape style="position:absolute;left:6620;top:-910;width:60;height:2" coordorigin="6620,-910" coordsize="60,0" path="m6620,-910l6680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33.534054pt;width:3pt;height:.1pt;mso-position-horizontal-relative:page;mso-position-vertical-relative:paragraph;z-index:-78640" coordorigin="6620,-671" coordsize="60,2">
            <v:shape style="position:absolute;left:6620;top:-671;width:60;height:2" coordorigin="6620,-671" coordsize="60,0" path="m6620,-671l6680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21.574053pt;width:3pt;height:.1pt;mso-position-horizontal-relative:page;mso-position-vertical-relative:paragraph;z-index:-78616" coordorigin="6620,-431" coordsize="60,2">
            <v:shape style="position:absolute;left:6620;top:-431;width:60;height:2" coordorigin="6620,-431" coordsize="60,0" path="m6620,-431l6680,-43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1.019989pt;margin-top:-9.624053pt;width:3pt;height:.1pt;mso-position-horizontal-relative:page;mso-position-vertical-relative:paragraph;z-index:-78592" coordorigin="6620,-192" coordsize="60,2">
            <v:shape style="position:absolute;left:6620;top:-192;width:60;height:2" coordorigin="6620,-192" coordsize="60,0" path="m6620,-192l6680,-19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63.835949pt;width:3pt;height:.1pt;mso-position-horizontal-relative:page;mso-position-vertical-relative:paragraph;z-index:-78568" coordorigin="6662,1277" coordsize="60,2">
            <v:shape style="position:absolute;left:6662;top:1277;width:60;height:2" coordorigin="6662,1277" coordsize="60,0" path="m6662,1277l6722,127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75.795944pt;width:3pt;height:.1pt;mso-position-horizontal-relative:page;mso-position-vertical-relative:paragraph;z-index:-78544" coordorigin="6662,1516" coordsize="60,2">
            <v:shape style="position:absolute;left:6662;top:1516;width:60;height:2" coordorigin="6662,1516" coordsize="60,0" path="m6662,1516l6722,151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87.745949pt;width:3pt;height:.1pt;mso-position-horizontal-relative:page;mso-position-vertical-relative:paragraph;z-index:-78520" coordorigin="6662,1755" coordsize="60,2">
            <v:shape style="position:absolute;left:6662;top:1755;width:60;height:2" coordorigin="6662,1755" coordsize="60,0" path="m6662,1755l6722,175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99.705948pt;width:3pt;height:.1pt;mso-position-horizontal-relative:page;mso-position-vertical-relative:paragraph;z-index:-78496" coordorigin="6662,1994" coordsize="60,2">
            <v:shape style="position:absolute;left:6662;top:1994;width:60;height:2" coordorigin="6662,1994" coordsize="60,0" path="m6662,1994l6722,1994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>  4:  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Loadings </w:t>
      </w:r>
      <w:r>
        <w:rPr>
          <w:spacing w:val="2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Confirmatory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Analysis </w:t>
      </w:r>
      <w:r>
        <w:rPr>
          <w:spacing w:val="2"/>
          <w:w w:val="105"/>
        </w:rPr>
        <w:t> </w:t>
      </w:r>
      <w:r>
        <w:rPr>
          <w:w w:val="105"/>
        </w:rPr>
        <w:t>with 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Lavaan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w w:val="105"/>
        </w:rPr>
        <w:t>MLQ,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</w:t>
      </w:r>
      <w:r>
        <w:rPr>
          <w:spacing w:val="24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-4"/>
          <w:w w:val="105"/>
        </w:rPr>
        <w:t>s:</w:t>
      </w:r>
      <w:r>
        <w:rPr>
          <w:spacing w:val="50"/>
          <w:w w:val="105"/>
        </w:rPr>
        <w:t> </w:t>
      </w:r>
      <w:r>
        <w:rPr>
          <w:w w:val="105"/>
        </w:rPr>
        <w:t>Meaning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Purpose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tbl>
      <w:tblPr>
        <w:tblW w:w="0" w:type="auto"/>
        <w:jc w:val="left"/>
        <w:tblInd w:w="247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946"/>
        <w:gridCol w:w="494"/>
        <w:gridCol w:w="948"/>
        <w:gridCol w:w="1018"/>
      </w:tblGrid>
      <w:tr>
        <w:trPr>
          <w:trHeight w:val="24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>
        <w:trPr>
          <w:trHeight w:val="23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0.81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0.40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0.34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2.44</w:t>
            </w:r>
          </w:p>
        </w:tc>
      </w:tr>
      <w:tr>
        <w:trPr>
          <w:trHeight w:val="24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333.119995pt;margin-top:-69.404068pt;width:3pt;height:.1pt;mso-position-horizontal-relative:page;mso-position-vertical-relative:paragraph;z-index:-78472" coordorigin="6662,-1388" coordsize="60,2">
            <v:shape style="position:absolute;left:6662;top:-1388;width:60;height:2" coordorigin="6662,-1388" coordsize="60,0" path="m6662,-1388l6722,-13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109985pt;margin-top:-57.444065pt;width:3pt;height:.1pt;mso-position-horizontal-relative:page;mso-position-vertical-relative:paragraph;z-index:-78448" coordorigin="5222,-1149" coordsize="60,2">
            <v:shape style="position:absolute;left:5222;top:-1149;width:60;height:2" coordorigin="5222,-1149" coordsize="60,0" path="m5222,-1149l5282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-57.444065pt;width:3pt;height:.1pt;mso-position-horizontal-relative:page;mso-position-vertical-relative:paragraph;z-index:-78424" coordorigin="6662,-1149" coordsize="60,2">
            <v:shape style="position:absolute;left:6662;top:-1149;width:60;height:2" coordorigin="6662,-1149" coordsize="60,0" path="m6662,-1149l6722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109985pt;margin-top:-45.494064pt;width:3pt;height:.1pt;mso-position-horizontal-relative:page;mso-position-vertical-relative:paragraph;z-index:-78400" coordorigin="5222,-910" coordsize="60,2">
            <v:shape style="position:absolute;left:5222;top:-910;width:60;height:2" coordorigin="5222,-910" coordsize="60,0" path="m5222,-910l5282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-45.494064pt;width:3pt;height:.1pt;mso-position-horizontal-relative:page;mso-position-vertical-relative:paragraph;z-index:-78376" coordorigin="6662,-910" coordsize="60,2">
            <v:shape style="position:absolute;left:6662;top:-910;width:60;height:2" coordorigin="6662,-910" coordsize="60,0" path="m6662,-910l6722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109985pt;margin-top:-33.534065pt;width:3pt;height:.1pt;mso-position-horizontal-relative:page;mso-position-vertical-relative:paragraph;z-index:-78352" coordorigin="5222,-671" coordsize="60,2">
            <v:shape style="position:absolute;left:5222;top:-671;width:60;height:2" coordorigin="5222,-671" coordsize="60,0" path="m5222,-671l5282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19995pt;margin-top:-33.534065pt;width:3pt;height:.1pt;mso-position-horizontal-relative:page;mso-position-vertical-relative:paragraph;z-index:-78328" coordorigin="6662,-671" coordsize="60,2">
            <v:shape style="position:absolute;left:6662;top:-671;width:60;height:2" coordorigin="6662,-671" coordsize="60,0" path="m6662,-671l6722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1.109985pt;margin-top:-21.584066pt;width:3pt;height:.1pt;mso-position-horizontal-relative:page;mso-position-vertical-relative:paragraph;z-index:-78304" coordorigin="5222,-432" coordsize="60,2">
            <v:shape style="position:absolute;left:5222;top:-432;width:60;height:2" coordorigin="5222,-432" coordsize="60,0" path="m5222,-432l5282,-4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>  5:  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Loadings </w:t>
      </w:r>
      <w:r>
        <w:rPr>
          <w:spacing w:val="2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Confirmatory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Analysis </w:t>
      </w:r>
      <w:r>
        <w:rPr>
          <w:spacing w:val="2"/>
          <w:w w:val="105"/>
        </w:rPr>
        <w:t> </w:t>
      </w:r>
      <w:r>
        <w:rPr>
          <w:w w:val="105"/>
        </w:rPr>
        <w:t>with 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Lavaan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LQ</w:t>
      </w:r>
      <w:r>
        <w:rPr>
          <w:spacing w:val="-4"/>
          <w:w w:val="105"/>
        </w:rPr>
        <w:t>-</w:t>
      </w:r>
      <w:r>
        <w:rPr>
          <w:spacing w:val="-3"/>
          <w:w w:val="105"/>
        </w:rPr>
        <w:t>P,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Purpose</w:t>
      </w:r>
      <w:r>
        <w:rPr>
          <w:spacing w:val="36"/>
          <w:w w:val="105"/>
        </w:rPr>
        <w:t> </w:t>
      </w:r>
      <w:r>
        <w:rPr>
          <w:spacing w:val="-3"/>
          <w:w w:val="105"/>
        </w:rPr>
        <w:t>Factor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1737" w:top="1500" w:bottom="192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34.119995pt;margin-top:159.440002pt;width:3pt;height:.1pt;mso-position-horizontal-relative:page;mso-position-vertical-relative:page;z-index:-78280" coordorigin="6682,3189" coordsize="60,2">
            <v:shape style="position:absolute;left:6682;top:3189;width:60;height:2" coordorigin="6682,3189" coordsize="60,0" path="m6682,3189l6742,318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119995pt;margin-top:171.399994pt;width:3pt;height:.1pt;mso-position-horizontal-relative:page;mso-position-vertical-relative:page;z-index:-78256" coordorigin="6682,3428" coordsize="60,2">
            <v:shape style="position:absolute;left:6682;top:3428;width:60;height:2" coordorigin="6682,3428" coordsize="60,0" path="m6682,3428l6742,3428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24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986"/>
        <w:gridCol w:w="494"/>
        <w:gridCol w:w="948"/>
        <w:gridCol w:w="1018"/>
      </w:tblGrid>
      <w:tr>
        <w:trPr>
          <w:trHeight w:val="24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>
        <w:trPr>
          <w:trHeight w:val="23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3.08</w:t>
            </w:r>
          </w:p>
        </w:tc>
      </w:tr>
      <w:tr>
        <w:trPr>
          <w:trHeight w:val="24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2.83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1128"/>
        <w:jc w:val="left"/>
      </w:pPr>
      <w:r>
        <w:rPr/>
        <w:pict>
          <v:group style="position:absolute;margin-left:334.119995pt;margin-top:-93.314072pt;width:3pt;height:.1pt;mso-position-horizontal-relative:page;mso-position-vertical-relative:paragraph;z-index:-78232" coordorigin="6682,-1866" coordsize="60,2">
            <v:shape style="position:absolute;left:6682;top:-1866;width:60;height:2" coordorigin="6682,-1866" coordsize="60,0" path="m6682,-1866l6742,-186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119995pt;margin-top:-81.354065pt;width:3pt;height:.1pt;mso-position-horizontal-relative:page;mso-position-vertical-relative:paragraph;z-index:-78208" coordorigin="6682,-1627" coordsize="60,2">
            <v:shape style="position:absolute;left:6682;top:-1627;width:60;height:2" coordorigin="6682,-1627" coordsize="60,0" path="m6682,-1627l6742,-16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119995pt;margin-top:-69.404068pt;width:3pt;height:.1pt;mso-position-horizontal-relative:page;mso-position-vertical-relative:paragraph;z-index:-78184" coordorigin="6682,-1388" coordsize="60,2">
            <v:shape style="position:absolute;left:6682;top:-1388;width:60;height:2" coordorigin="6682,-1388" coordsize="60,0" path="m6682,-1388l6742,-13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119995pt;margin-top:-57.444069pt;width:3pt;height:.1pt;mso-position-horizontal-relative:page;mso-position-vertical-relative:paragraph;z-index:-78160" coordorigin="5202,-1149" coordsize="60,2">
            <v:shape style="position:absolute;left:5202;top:-1149;width:60;height:2" coordorigin="5202,-1149" coordsize="60,0" path="m5202,-1149l5262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119995pt;margin-top:-57.444069pt;width:3pt;height:.1pt;mso-position-horizontal-relative:page;mso-position-vertical-relative:paragraph;z-index:-78136" coordorigin="6682,-1149" coordsize="60,2">
            <v:shape style="position:absolute;left:6682;top:-1149;width:60;height:2" coordorigin="6682,-1149" coordsize="60,0" path="m6682,-1149l6742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119995pt;margin-top:-45.494068pt;width:3pt;height:.1pt;mso-position-horizontal-relative:page;mso-position-vertical-relative:paragraph;z-index:-78112" coordorigin="5202,-910" coordsize="60,2">
            <v:shape style="position:absolute;left:5202;top:-910;width:60;height:2" coordorigin="5202,-910" coordsize="60,0" path="m5202,-910l5262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119995pt;margin-top:-45.494068pt;width:3pt;height:.1pt;mso-position-horizontal-relative:page;mso-position-vertical-relative:paragraph;z-index:-78088" coordorigin="6682,-910" coordsize="60,2">
            <v:shape style="position:absolute;left:6682;top:-910;width:60;height:2" coordorigin="6682,-910" coordsize="60,0" path="m6682,-910l6742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119995pt;margin-top:-33.534069pt;width:3pt;height:.1pt;mso-position-horizontal-relative:page;mso-position-vertical-relative:paragraph;z-index:-78064" coordorigin="5202,-671" coordsize="60,2">
            <v:shape style="position:absolute;left:5202;top:-671;width:60;height:2" coordorigin="5202,-671" coordsize="60,0" path="m5202,-671l5262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119995pt;margin-top:-33.534069pt;width:3pt;height:.1pt;mso-position-horizontal-relative:page;mso-position-vertical-relative:paragraph;z-index:-78040" coordorigin="6682,-671" coordsize="60,2">
            <v:shape style="position:absolute;left:6682;top:-671;width:60;height:2" coordorigin="6682,-671" coordsize="60,0" path="m6682,-671l6742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119995pt;margin-top:-21.584068pt;width:3pt;height:.1pt;mso-position-horizontal-relative:page;mso-position-vertical-relative:paragraph;z-index:-78016" coordorigin="5202,-432" coordsize="60,2">
            <v:shape style="position:absolute;left:5202;top:-432;width:60;height:2" coordorigin="5202,-432" coordsize="60,0" path="m5202,-432l5262,-4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60.119995pt;margin-top:-9.624068pt;width:3pt;height:.1pt;mso-position-horizontal-relative:page;mso-position-vertical-relative:paragraph;z-index:-77992" coordorigin="5202,-192" coordsize="60,2">
            <v:shape style="position:absolute;left:5202;top:-192;width:60;height:2" coordorigin="5202,-192" coordsize="60,0" path="m5202,-192l5262,-19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60004pt;margin-top:82.65593pt;width:3pt;height:.1pt;mso-position-horizontal-relative:page;mso-position-vertical-relative:paragraph;z-index:-77968" coordorigin="6663,1653" coordsize="60,2">
            <v:shape style="position:absolute;left:6663;top:1653;width:60;height:2" coordorigin="6663,1653" coordsize="60,0" path="m6663,1653l6723,165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60004pt;margin-top:94.615929pt;width:3pt;height:.1pt;mso-position-horizontal-relative:page;mso-position-vertical-relative:paragraph;z-index:-77944" coordorigin="6663,1892" coordsize="60,2">
            <v:shape style="position:absolute;left:6663;top:1892;width:60;height:2" coordorigin="6663,1892" coordsize="60,0" path="m6663,1892l6723,189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60004pt;margin-top:106.565933pt;width:3pt;height:.1pt;mso-position-horizontal-relative:page;mso-position-vertical-relative:paragraph;z-index:-77920" coordorigin="6663,2131" coordsize="60,2">
            <v:shape style="position:absolute;left:6663;top:2131;width:60;height:2" coordorigin="6663,2131" coordsize="60,0" path="m6663,2131l6723,2131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>  6:  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Loadings </w:t>
      </w:r>
      <w:r>
        <w:rPr>
          <w:spacing w:val="2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Confirmatory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Analysis </w:t>
      </w:r>
      <w:r>
        <w:rPr>
          <w:spacing w:val="2"/>
          <w:w w:val="105"/>
        </w:rPr>
        <w:t> </w:t>
      </w:r>
      <w:r>
        <w:rPr>
          <w:w w:val="105"/>
        </w:rPr>
        <w:t>with 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Lavaan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LQ</w:t>
      </w:r>
      <w:r>
        <w:rPr>
          <w:spacing w:val="-4"/>
          <w:w w:val="105"/>
        </w:rPr>
        <w:t>-</w:t>
      </w:r>
      <w:r>
        <w:rPr>
          <w:spacing w:val="-3"/>
          <w:w w:val="105"/>
        </w:rPr>
        <w:t>P,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</w:t>
      </w:r>
      <w:r>
        <w:rPr>
          <w:spacing w:val="-3"/>
          <w:w w:val="105"/>
        </w:rPr>
        <w:t>wo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-4"/>
          <w:w w:val="105"/>
        </w:rPr>
        <w:t>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meaning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purpose</w:t>
      </w:r>
      <w:r>
        <w:rPr>
          <w:spacing w:val="22"/>
          <w:w w:val="105"/>
        </w:rPr>
        <w:t> </w:t>
      </w:r>
      <w:r>
        <w:rPr>
          <w:w w:val="105"/>
        </w:rPr>
        <w:t>factors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243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986"/>
        <w:gridCol w:w="494"/>
        <w:gridCol w:w="986"/>
        <w:gridCol w:w="1018"/>
      </w:tblGrid>
      <w:tr>
        <w:trPr>
          <w:trHeight w:val="24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>
        <w:trPr>
          <w:trHeight w:val="23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0.83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Global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0.98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Global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0.32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2.71</w:t>
            </w:r>
          </w:p>
        </w:tc>
      </w:tr>
      <w:tr>
        <w:trPr>
          <w:trHeight w:val="24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3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20"/>
                <w:sz w:val="20"/>
              </w:rPr>
              <w:t>˜1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3.52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1128"/>
        <w:jc w:val="left"/>
      </w:pPr>
      <w:r>
        <w:rPr/>
        <w:pict>
          <v:group style="position:absolute;margin-left:333.160004pt;margin-top:-81.354073pt;width:3pt;height:.1pt;mso-position-horizontal-relative:page;mso-position-vertical-relative:paragraph;z-index:-77896" coordorigin="6663,-1627" coordsize="60,2">
            <v:shape style="position:absolute;left:6663;top:-1627;width:60;height:2" coordorigin="6663,-1627" coordsize="60,0" path="m6663,-1627l6723,-162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60004pt;margin-top:-69.404076pt;width:3pt;height:.1pt;mso-position-horizontal-relative:page;mso-position-vertical-relative:paragraph;z-index:-77872" coordorigin="6663,-1388" coordsize="60,2">
            <v:shape style="position:absolute;left:6663;top:-1388;width:60;height:2" coordorigin="6663,-1388" coordsize="60,0" path="m6663,-1388l6723,-13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59.160004pt;margin-top:-33.534073pt;width:3pt;height:.1pt;mso-position-horizontal-relative:page;mso-position-vertical-relative:paragraph;z-index:-77848" coordorigin="5183,-671" coordsize="60,2">
            <v:shape style="position:absolute;left:5183;top:-671;width:60;height:2" coordorigin="5183,-671" coordsize="60,0" path="m5183,-671l5243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3.160004pt;margin-top:-33.534073pt;width:3pt;height:.1pt;mso-position-horizontal-relative:page;mso-position-vertical-relative:paragraph;z-index:-77824" coordorigin="6663,-671" coordsize="60,2">
            <v:shape style="position:absolute;left:6663;top:-671;width:60;height:2" coordorigin="6663,-671" coordsize="60,0" path="m6663,-671l6723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59.160004pt;margin-top:-21.584074pt;width:3pt;height:.1pt;mso-position-horizontal-relative:page;mso-position-vertical-relative:paragraph;z-index:-77800" coordorigin="5183,-432" coordsize="60,2">
            <v:shape style="position:absolute;left:5183;top:-432;width:60;height:2" coordorigin="5183,-432" coordsize="60,0" path="m5183,-432l5243,-4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259.160004pt;margin-top:-9.624073pt;width:3pt;height:.1pt;mso-position-horizontal-relative:page;mso-position-vertical-relative:paragraph;z-index:-77776" coordorigin="5183,-192" coordsize="60,2">
            <v:shape style="position:absolute;left:5183;top:-192;width:60;height:2" coordorigin="5183,-192" coordsize="60,0" path="m5183,-192l5243,-19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70.429993pt;margin-top:70.305923pt;width:3pt;height:.1pt;mso-position-horizontal-relative:page;mso-position-vertical-relative:paragraph;z-index:-77752" coordorigin="3409,1406" coordsize="60,2">
            <v:shape style="position:absolute;left:3409;top:1406;width:60;height:2" coordorigin="3409,1406" coordsize="60,0" path="m3409,1406l3468,14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01.769989pt;margin-top:70.305923pt;width:3pt;height:.1pt;mso-position-horizontal-relative:page;mso-position-vertical-relative:paragraph;z-index:-77728" coordorigin="6035,1406" coordsize="60,2">
            <v:shape style="position:absolute;left:6035;top:1406;width:60;height:2" coordorigin="6035,1406" coordsize="60,0" path="m6035,1406l6095,14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97.369995pt;margin-top:70.305923pt;width:3pt;height:.1pt;mso-position-horizontal-relative:page;mso-position-vertical-relative:paragraph;z-index:-77704" coordorigin="7947,1406" coordsize="60,2">
            <v:shape style="position:absolute;left:7947;top:1406;width:60;height:2" coordorigin="7947,1406" coordsize="60,0" path="m7947,1406l8007,14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56.440002pt;margin-top:70.305923pt;width:3pt;height:.1pt;mso-position-horizontal-relative:page;mso-position-vertical-relative:paragraph;z-index:-77680" coordorigin="9129,1406" coordsize="60,2">
            <v:shape style="position:absolute;left:9129;top:1406;width:60;height:2" coordorigin="9129,1406" coordsize="60,0" path="m9129,1406l9189,14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69.440002pt;margin-top:70.305923pt;width:3pt;height:.1pt;mso-position-horizontal-relative:page;mso-position-vertical-relative:paragraph;z-index:-77656" coordorigin="9389,1406" coordsize="60,2">
            <v:shape style="position:absolute;left:9389;top:1406;width:60;height:2" coordorigin="9389,1406" coordsize="60,0" path="m9389,1406l9449,14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496.329987pt;margin-top:70.305923pt;width:3pt;height:.1pt;mso-position-horizontal-relative:page;mso-position-vertical-relative:paragraph;z-index:-77632" coordorigin="9927,1406" coordsize="60,2">
            <v:shape style="position:absolute;left:9927;top:1406;width:60;height:2" coordorigin="9927,1406" coordsize="60,0" path="m9927,1406l9986,1406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>  7:  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Loadings </w:t>
      </w:r>
      <w:r>
        <w:rPr>
          <w:spacing w:val="2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Confirmatory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Analysis </w:t>
      </w:r>
      <w:r>
        <w:rPr>
          <w:spacing w:val="2"/>
          <w:w w:val="105"/>
        </w:rPr>
        <w:t> </w:t>
      </w:r>
      <w:r>
        <w:rPr>
          <w:w w:val="105"/>
        </w:rPr>
        <w:t>with 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Lavaan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w w:val="105"/>
        </w:rPr>
        <w:t>MLQ-P</w:t>
      </w:r>
      <w:r>
        <w:rPr>
          <w:spacing w:val="28"/>
          <w:w w:val="105"/>
        </w:rPr>
        <w:t> </w:t>
      </w:r>
      <w:r>
        <w:rPr>
          <w:w w:val="105"/>
        </w:rPr>
        <w:t>Second</w:t>
      </w:r>
      <w:r>
        <w:rPr>
          <w:spacing w:val="29"/>
          <w:w w:val="105"/>
        </w:rPr>
        <w:t> </w:t>
      </w:r>
      <w:r>
        <w:rPr>
          <w:w w:val="105"/>
        </w:rPr>
        <w:t>Prder</w:t>
      </w:r>
      <w:r>
        <w:rPr>
          <w:spacing w:val="28"/>
          <w:w w:val="105"/>
        </w:rPr>
        <w:t> </w:t>
      </w:r>
      <w:r>
        <w:rPr>
          <w:w w:val="105"/>
        </w:rPr>
        <w:t>Purpose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Meanign</w:t>
      </w:r>
      <w:r>
        <w:rPr>
          <w:spacing w:val="29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-4"/>
          <w:w w:val="105"/>
        </w:rPr>
        <w:t>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tbl>
      <w:tblPr>
        <w:tblW w:w="0" w:type="auto"/>
        <w:jc w:val="left"/>
        <w:tblInd w:w="95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745"/>
        <w:gridCol w:w="1643"/>
        <w:gridCol w:w="1912"/>
        <w:gridCol w:w="2246"/>
      </w:tblGrid>
      <w:tr>
        <w:trPr>
          <w:trHeight w:val="24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pacing w:val="-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Measure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MLQpurpose</w:t>
            </w:r>
            <w:r>
              <w:rPr>
                <w:rFonts w:ascii="Times New Roman"/>
                <w:spacing w:val="1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1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meaningpurpose</w:t>
            </w:r>
            <w:r>
              <w:rPr>
                <w:rFonts w:ascii="Times New Roman"/>
                <w:spacing w:val="31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purpose</w:t>
            </w:r>
            <w:r>
              <w:rPr>
                <w:rFonts w:ascii="Times New Roman"/>
                <w:spacing w:val="1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fit</w:t>
            </w:r>
            <w:r>
              <w:rPr>
                <w:rFonts w:ascii="Times New Roman"/>
                <w:spacing w:val="1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secon</w:t>
            </w:r>
            <w:r>
              <w:rPr>
                <w:rFonts w:ascii="Times New Roman"/>
                <w:spacing w:val="19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order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0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33.94</w:t>
            </w:r>
          </w:p>
        </w:tc>
        <w:tc>
          <w:tcPr>
            <w:tcW w:w="191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25.68</w:t>
            </w:r>
          </w:p>
        </w:tc>
        <w:tc>
          <w:tcPr>
            <w:tcW w:w="22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25.68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w w:val="110"/>
                <w:sz w:val="20"/>
              </w:rPr>
              <w:t>P</w:t>
            </w:r>
            <w:r>
              <w:rPr>
                <w:rFonts w:ascii="Times New Roman"/>
                <w:spacing w:val="-3"/>
                <w:w w:val="110"/>
                <w:sz w:val="20"/>
              </w:rPr>
              <w:t>-val</w:t>
            </w:r>
            <w:r>
              <w:rPr>
                <w:rFonts w:ascii="Times New Roman"/>
                <w:spacing w:val="-2"/>
                <w:w w:val="110"/>
                <w:sz w:val="20"/>
              </w:rPr>
              <w:t>u</w:t>
            </w:r>
            <w:r>
              <w:rPr>
                <w:rFonts w:ascii="Times New Roman"/>
                <w:spacing w:val="-3"/>
                <w:w w:val="110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0.08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0.07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RMSEA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lower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pacing w:val="1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pacing w:val="1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upp</w:t>
            </w:r>
            <w:r>
              <w:rPr>
                <w:rFonts w:ascii="Times New Roman"/>
                <w:spacing w:val="1"/>
                <w:w w:val="105"/>
                <w:sz w:val="20"/>
              </w:rPr>
              <w:t>e</w:t>
            </w:r>
            <w:r>
              <w:rPr>
                <w:rFonts w:ascii="Times New Roman"/>
                <w:w w:val="105"/>
                <w:sz w:val="20"/>
              </w:rPr>
              <w:t>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0.12</w:t>
            </w:r>
          </w:p>
        </w:tc>
      </w:tr>
      <w:tr>
        <w:trPr>
          <w:trHeight w:val="24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4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191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2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</w:tr>
    </w:tbl>
    <w:p>
      <w:pPr>
        <w:spacing w:after="0" w:line="213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737" w:top="1500" w:bottom="1920" w:left="1720" w:right="1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329.25pt;margin-top:186.820007pt;width:2.050pt;height:.1pt;mso-position-horizontal-relative:page;mso-position-vertical-relative:page;z-index:-77608" coordorigin="6585,3736" coordsize="41,2">
            <v:shape style="position:absolute;left:6585;top:3736;width:41;height:2" coordorigin="6585,3736" coordsize="41,0" path="m6585,3736l6626,373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192.800003pt;width:2.050pt;height:.1pt;mso-position-horizontal-relative:page;mso-position-vertical-relative:page;z-index:-77584" coordorigin="6585,3856" coordsize="41,2">
            <v:shape style="position:absolute;left:6585;top:3856;width:41;height:2" coordorigin="6585,3856" coordsize="41,0" path="m6585,3856l6626,385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198.779999pt;width:2.050pt;height:.1pt;mso-position-horizontal-relative:page;mso-position-vertical-relative:page;z-index:-77560" coordorigin="6585,3976" coordsize="41,2">
            <v:shape style="position:absolute;left:6585;top:3976;width:41;height:2" coordorigin="6585,3976" coordsize="41,0" path="m6585,3976l6626,397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04.759995pt;width:2.050pt;height:.1pt;mso-position-horizontal-relative:page;mso-position-vertical-relative:page;z-index:-77536" coordorigin="6585,4095" coordsize="41,2">
            <v:shape style="position:absolute;left:6585;top:4095;width:41;height:2" coordorigin="6585,4095" coordsize="41,0" path="m6585,4095l6626,409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10.740005pt;width:2.050pt;height:.1pt;mso-position-horizontal-relative:page;mso-position-vertical-relative:page;z-index:-77512" coordorigin="6585,4215" coordsize="41,2">
            <v:shape style="position:absolute;left:6585;top:4215;width:41;height:2" coordorigin="6585,4215" coordsize="41,0" path="m6585,4215l6626,421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16.710007pt;width:2.050pt;height:.1pt;mso-position-horizontal-relative:page;mso-position-vertical-relative:page;z-index:-77488" coordorigin="6585,4334" coordsize="41,2">
            <v:shape style="position:absolute;left:6585;top:4334;width:41;height:2" coordorigin="6585,4334" coordsize="41,0" path="m6585,4334l6626,433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22.690002pt;width:2.050pt;height:.1pt;mso-position-horizontal-relative:page;mso-position-vertical-relative:page;z-index:-77464" coordorigin="6585,4454" coordsize="41,2">
            <v:shape style="position:absolute;left:6585;top:4454;width:41;height:2" coordorigin="6585,4454" coordsize="41,0" path="m6585,4454l6626,445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28.669998pt;width:2.050pt;height:.1pt;mso-position-horizontal-relative:page;mso-position-vertical-relative:page;z-index:-77440" coordorigin="6585,4573" coordsize="41,2">
            <v:shape style="position:absolute;left:6585;top:4573;width:41;height:2" coordorigin="6585,4573" coordsize="41,0" path="m6585,4573l6626,457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34.649994pt;width:2.050pt;height:.1pt;mso-position-horizontal-relative:page;mso-position-vertical-relative:page;z-index:-77416" coordorigin="6585,4693" coordsize="41,2">
            <v:shape style="position:absolute;left:6585;top:4693;width:41;height:2" coordorigin="6585,4693" coordsize="41,0" path="m6585,4693l6626,469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5pt;margin-top:240.619995pt;width:2.050pt;height:.1pt;mso-position-horizontal-relative:page;mso-position-vertical-relative:page;z-index:-77392" coordorigin="6585,4812" coordsize="41,2">
            <v:shape style="position:absolute;left:6585;top:4812;width:41;height:2" coordorigin="6585,4812" coordsize="41,0" path="m6585,4812l6626,481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630005pt;margin-top:246.600006pt;width:2.050pt;height:.1pt;mso-position-horizontal-relative:page;mso-position-vertical-relative:page;z-index:-77368" coordorigin="6593,4932" coordsize="41,2">
            <v:shape style="position:absolute;left:6593;top:4932;width:41;height:2" coordorigin="6593,4932" coordsize="41,0" path="m6593,4932l6633,49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630005pt;margin-top:252.580002pt;width:2.050pt;height:.1pt;mso-position-horizontal-relative:page;mso-position-vertical-relative:page;z-index:-77344" coordorigin="6593,5052" coordsize="41,2">
            <v:shape style="position:absolute;left:6593;top:5052;width:41;height:2" coordorigin="6593,5052" coordsize="41,0" path="m6593,5052l6633,505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630005pt;margin-top:258.559998pt;width:2.050pt;height:.1pt;mso-position-horizontal-relative:page;mso-position-vertical-relative:page;z-index:-77320" coordorigin="6593,5171" coordsize="41,2">
            <v:shape style="position:absolute;left:6593;top:5171;width:41;height:2" coordorigin="6593,5171" coordsize="41,0" path="m6593,5171l6633,51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630005pt;margin-top:264.529999pt;width:2.050pt;height:.1pt;mso-position-horizontal-relative:page;mso-position-vertical-relative:page;z-index:-77296" coordorigin="6593,5291" coordsize="41,2">
            <v:shape style="position:absolute;left:6593;top:5291;width:41;height:2" coordorigin="6593,5291" coordsize="41,0" path="m6593,5291l6633,529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630005pt;margin-top:270.510010pt;width:2.050pt;height:.1pt;mso-position-horizontal-relative:page;mso-position-vertical-relative:page;z-index:-77272" coordorigin="6593,5410" coordsize="41,2">
            <v:shape style="position:absolute;left:6593;top:5410;width:41;height:2" coordorigin="6593,5410" coordsize="41,0" path="m6593,5410l6633,54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630005pt;margin-top:276.489990pt;width:2.050pt;height:.1pt;mso-position-horizontal-relative:page;mso-position-vertical-relative:page;z-index:-77248" coordorigin="6593,5530" coordsize="41,2">
            <v:shape style="position:absolute;left:6593;top:5530;width:41;height:2" coordorigin="6593,5530" coordsize="41,0" path="m6593,5530l6633,553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294.420013pt;width:2.050pt;height:.1pt;mso-position-horizontal-relative:page;mso-position-vertical-relative:page;z-index:-77224" coordorigin="6758,5888" coordsize="41,2">
            <v:shape style="position:absolute;left:6758;top:5888;width:41;height:2" coordorigin="6758,5888" coordsize="41,0" path="m6758,5888l6799,588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00.399994pt;width:2.050pt;height:.1pt;mso-position-horizontal-relative:page;mso-position-vertical-relative:page;z-index:-77200" coordorigin="6758,6008" coordsize="41,2">
            <v:shape style="position:absolute;left:6758;top:6008;width:41;height:2" coordorigin="6758,6008" coordsize="41,0" path="m6758,6008l6799,600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06.380005pt;width:2.050pt;height:.1pt;mso-position-horizontal-relative:page;mso-position-vertical-relative:page;z-index:-77176" coordorigin="6758,6128" coordsize="41,2">
            <v:shape style="position:absolute;left:6758;top:6128;width:41;height:2" coordorigin="6758,6128" coordsize="41,0" path="m6758,6128l6799,6128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12.350006pt;width:2.050pt;height:.1pt;mso-position-horizontal-relative:page;mso-position-vertical-relative:page;z-index:-77152" coordorigin="6758,6247" coordsize="41,2">
            <v:shape style="position:absolute;left:6758;top:6247;width:41;height:2" coordorigin="6758,6247" coordsize="41,0" path="m6758,6247l6799,624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18.329987pt;width:2.050pt;height:.1pt;mso-position-horizontal-relative:page;mso-position-vertical-relative:page;z-index:-77128" coordorigin="6758,6367" coordsize="41,2">
            <v:shape style="position:absolute;left:6758;top:6367;width:41;height:2" coordorigin="6758,6367" coordsize="41,0" path="m6758,6367l6799,6367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24.309998pt;width:2.050pt;height:.1pt;mso-position-horizontal-relative:page;mso-position-vertical-relative:page;z-index:-77104" coordorigin="6758,6486" coordsize="41,2">
            <v:shape style="position:absolute;left:6758;top:6486;width:41;height:2" coordorigin="6758,6486" coordsize="41,0" path="m6758,6486l6799,648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30.290009pt;width:2.050pt;height:.1pt;mso-position-horizontal-relative:page;mso-position-vertical-relative:page;z-index:-77080" coordorigin="6758,6606" coordsize="41,2">
            <v:shape style="position:absolute;left:6758;top:6606;width:41;height:2" coordorigin="6758,6606" coordsize="41,0" path="m6758,6606l6799,660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36.26001pt;width:2.050pt;height:.1pt;mso-position-horizontal-relative:page;mso-position-vertical-relative:page;z-index:-77056" coordorigin="6758,6725" coordsize="41,2">
            <v:shape style="position:absolute;left:6758;top:6725;width:41;height:2" coordorigin="6758,6725" coordsize="41,0" path="m6758,6725l6799,672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42.23999pt;width:2.050pt;height:.1pt;mso-position-horizontal-relative:page;mso-position-vertical-relative:page;z-index:-77032" coordorigin="6758,6845" coordsize="41,2">
            <v:shape style="position:absolute;left:6758;top:6845;width:41;height:2" coordorigin="6758,6845" coordsize="41,0" path="m6758,6845l6799,684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48.220001pt;width:2.050pt;height:.1pt;mso-position-horizontal-relative:page;mso-position-vertical-relative:page;z-index:-77008" coordorigin="6758,6964" coordsize="41,2">
            <v:shape style="position:absolute;left:6758;top:6964;width:41;height:2" coordorigin="6758,6964" coordsize="41,0" path="m6758,6964l6799,696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54.200012pt;width:2.050pt;height:.1pt;mso-position-horizontal-relative:page;mso-position-vertical-relative:page;z-index:-76984" coordorigin="6758,7084" coordsize="41,2">
            <v:shape style="position:absolute;left:6758;top:7084;width:41;height:2" coordorigin="6758,7084" coordsize="41,0" path="m6758,7084l6799,7084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60.170013pt;width:2.050pt;height:.1pt;mso-position-horizontal-relative:page;mso-position-vertical-relative:page;z-index:-76960" coordorigin="6758,7203" coordsize="41,2">
            <v:shape style="position:absolute;left:6758;top:7203;width:41;height:2" coordorigin="6758,7203" coordsize="41,0" path="m6758,7203l6799,720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66.149994pt;width:2.050pt;height:.1pt;mso-position-horizontal-relative:page;mso-position-vertical-relative:page;z-index:-76936" coordorigin="6758,7323" coordsize="41,2">
            <v:shape style="position:absolute;left:6758;top:7323;width:41;height:2" coordorigin="6758,7323" coordsize="41,0" path="m6758,7323l6799,732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72.130005pt;width:2.050pt;height:.1pt;mso-position-horizontal-relative:page;mso-position-vertical-relative:page;z-index:-76912" coordorigin="6758,7443" coordsize="41,2">
            <v:shape style="position:absolute;left:6758;top:7443;width:41;height:2" coordorigin="6758,7443" coordsize="41,0" path="m6758,7443l6799,74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78.109985pt;width:2.050pt;height:.1pt;mso-position-horizontal-relative:page;mso-position-vertical-relative:page;z-index:-76888" coordorigin="6758,7562" coordsize="41,2">
            <v:shape style="position:absolute;left:6758;top:7562;width:41;height:2" coordorigin="6758,7562" coordsize="41,0" path="m6758,7562l6799,756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84.089996pt;width:2.050pt;height:.1pt;mso-position-horizontal-relative:page;mso-position-vertical-relative:page;z-index:-76864" coordorigin="6758,7682" coordsize="41,2">
            <v:shape style="position:absolute;left:6758;top:7682;width:41;height:2" coordorigin="6758,7682" coordsize="41,0" path="m6758,7682l6799,768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90.059998pt;width:2.050pt;height:.1pt;mso-position-horizontal-relative:page;mso-position-vertical-relative:page;z-index:-76840" coordorigin="6758,7801" coordsize="41,2">
            <v:shape style="position:absolute;left:6758;top:7801;width:41;height:2" coordorigin="6758,7801" coordsize="41,0" path="m6758,7801l6799,78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396.040009pt;width:2.050pt;height:.1pt;mso-position-horizontal-relative:page;mso-position-vertical-relative:page;z-index:-76816" coordorigin="6758,7921" coordsize="41,2">
            <v:shape style="position:absolute;left:6758;top:7921;width:41;height:2" coordorigin="6758,7921" coordsize="41,0" path="m6758,7921l6799,792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402.019989pt;width:2.050pt;height:.1pt;mso-position-horizontal-relative:page;mso-position-vertical-relative:page;z-index:-76792" coordorigin="6758,8040" coordsize="41,2">
            <v:shape style="position:absolute;left:6758;top:8040;width:41;height:2" coordorigin="6758,8040" coordsize="41,0" path="m6758,8040l6799,804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910004pt;margin-top:408pt;width:2.050pt;height:.1pt;mso-position-horizontal-relative:page;mso-position-vertical-relative:page;z-index:-76768" coordorigin="6758,8160" coordsize="41,2">
            <v:shape style="position:absolute;left:6758;top:8160;width:41;height:2" coordorigin="6758,8160" coordsize="41,0" path="m6758,8160l6799,8160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tbl>
      <w:tblPr>
        <w:tblW w:w="0" w:type="auto"/>
        <w:jc w:val="left"/>
        <w:tblInd w:w="21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"/>
        <w:gridCol w:w="1397"/>
        <w:gridCol w:w="409"/>
        <w:gridCol w:w="1397"/>
        <w:gridCol w:w="770"/>
      </w:tblGrid>
      <w:tr>
        <w:trPr>
          <w:trHeight w:val="128" w:hRule="exact"/>
        </w:trPr>
        <w:tc>
          <w:tcPr>
            <w:tcW w:w="44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2"/>
                <w:w w:val="150"/>
                <w:sz w:val="10"/>
              </w:rPr>
              <w:t>Fa</w:t>
            </w:r>
            <w:r>
              <w:rPr>
                <w:rFonts w:ascii="Times New Roman"/>
                <w:spacing w:val="-3"/>
                <w:w w:val="150"/>
                <w:sz w:val="10"/>
              </w:rPr>
              <w:t>c</w:t>
            </w:r>
            <w:r>
              <w:rPr>
                <w:rFonts w:ascii="Times New Roman"/>
                <w:spacing w:val="-2"/>
                <w:w w:val="150"/>
                <w:sz w:val="10"/>
              </w:rPr>
              <w:t>t</w:t>
            </w:r>
            <w:r>
              <w:rPr>
                <w:rFonts w:ascii="Times New Roman"/>
                <w:spacing w:val="-3"/>
                <w:w w:val="150"/>
                <w:sz w:val="10"/>
              </w:rPr>
              <w:t>o</w:t>
            </w:r>
            <w:r>
              <w:rPr>
                <w:rFonts w:ascii="Times New Roman"/>
                <w:spacing w:val="-2"/>
                <w:w w:val="150"/>
                <w:sz w:val="10"/>
              </w:rPr>
              <w:t>r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op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3"/>
                <w:w w:val="145"/>
                <w:sz w:val="10"/>
              </w:rPr>
              <w:t>Ve</w:t>
            </w:r>
            <w:r>
              <w:rPr>
                <w:rFonts w:ascii="Times New Roman"/>
                <w:spacing w:val="-2"/>
                <w:w w:val="145"/>
                <w:sz w:val="10"/>
              </w:rPr>
              <w:t>riabl</w:t>
            </w:r>
            <w:r>
              <w:rPr>
                <w:rFonts w:ascii="Times New Roman"/>
                <w:spacing w:val="-3"/>
                <w:w w:val="145"/>
                <w:sz w:val="10"/>
              </w:rPr>
              <w:t>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Loadings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5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0.81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0.38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0.75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</w:t>
            </w:r>
            <w:r>
              <w:rPr>
                <w:rFonts w:ascii="Times New Roman"/>
                <w:spacing w:val="1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45"/>
                <w:sz w:val="10"/>
              </w:rPr>
              <w:t>F</w:t>
            </w:r>
            <w:r>
              <w:rPr>
                <w:rFonts w:ascii="Times New Roman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spacing w:val="-1"/>
                <w:w w:val="145"/>
                <w:sz w:val="10"/>
              </w:rPr>
              <w:t>lingPurp</w:t>
            </w:r>
            <w:r>
              <w:rPr>
                <w:rFonts w:ascii="Times New Roman"/>
                <w:spacing w:val="-2"/>
                <w:w w:val="145"/>
                <w:sz w:val="10"/>
              </w:rPr>
              <w:t>oseNow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APSI</w:t>
            </w:r>
            <w:r>
              <w:rPr>
                <w:rFonts w:ascii="Times New Roman"/>
                <w:spacing w:val="18"/>
                <w:w w:val="140"/>
                <w:sz w:val="10"/>
              </w:rPr>
              <w:t> </w:t>
            </w:r>
            <w:r>
              <w:rPr>
                <w:rFonts w:ascii="Times New Roman"/>
                <w:w w:val="140"/>
                <w:sz w:val="10"/>
              </w:rPr>
              <w:t>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45"/>
                <w:sz w:val="10"/>
              </w:rPr>
              <w:t>F</w:t>
            </w:r>
            <w:r>
              <w:rPr>
                <w:rFonts w:ascii="Times New Roman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spacing w:val="-1"/>
                <w:w w:val="145"/>
                <w:sz w:val="10"/>
              </w:rPr>
              <w:t>lingPurp</w:t>
            </w:r>
            <w:r>
              <w:rPr>
                <w:rFonts w:ascii="Times New Roman"/>
                <w:spacing w:val="-2"/>
                <w:w w:val="145"/>
                <w:sz w:val="10"/>
              </w:rPr>
              <w:t>oseNow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APSI</w:t>
            </w:r>
            <w:r>
              <w:rPr>
                <w:rFonts w:ascii="Times New Roman"/>
                <w:spacing w:val="18"/>
                <w:w w:val="140"/>
                <w:sz w:val="10"/>
              </w:rPr>
              <w:t> </w:t>
            </w:r>
            <w:r>
              <w:rPr>
                <w:rFonts w:ascii="Times New Roman"/>
                <w:w w:val="140"/>
                <w:sz w:val="10"/>
              </w:rPr>
              <w:t>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45"/>
                <w:sz w:val="10"/>
              </w:rPr>
              <w:t>F</w:t>
            </w:r>
            <w:r>
              <w:rPr>
                <w:rFonts w:ascii="Times New Roman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spacing w:val="-1"/>
                <w:w w:val="145"/>
                <w:sz w:val="10"/>
              </w:rPr>
              <w:t>lingPurp</w:t>
            </w:r>
            <w:r>
              <w:rPr>
                <w:rFonts w:ascii="Times New Roman"/>
                <w:spacing w:val="-2"/>
                <w:w w:val="145"/>
                <w:sz w:val="10"/>
              </w:rPr>
              <w:t>oseNow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APSI</w:t>
            </w:r>
            <w:r>
              <w:rPr>
                <w:rFonts w:ascii="Times New Roman"/>
                <w:spacing w:val="18"/>
                <w:w w:val="140"/>
                <w:sz w:val="10"/>
              </w:rPr>
              <w:t> </w:t>
            </w:r>
            <w:r>
              <w:rPr>
                <w:rFonts w:ascii="Times New Roman"/>
                <w:w w:val="140"/>
                <w:sz w:val="10"/>
              </w:rPr>
              <w:t>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0.69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50"/>
                <w:sz w:val="10"/>
              </w:rPr>
              <w:t>Futur</w:t>
            </w:r>
            <w:r>
              <w:rPr>
                <w:rFonts w:ascii="Times New Roman"/>
                <w:spacing w:val="-2"/>
                <w:w w:val="150"/>
                <w:sz w:val="10"/>
              </w:rPr>
              <w:t>ego</w:t>
            </w:r>
            <w:r>
              <w:rPr>
                <w:rFonts w:ascii="Times New Roman"/>
                <w:spacing w:val="-1"/>
                <w:w w:val="150"/>
                <w:sz w:val="10"/>
              </w:rPr>
              <w:t>a</w:t>
            </w:r>
            <w:r>
              <w:rPr>
                <w:rFonts w:ascii="Times New Roman"/>
                <w:spacing w:val="-2"/>
                <w:w w:val="150"/>
                <w:sz w:val="10"/>
              </w:rPr>
              <w:t>ls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APSI</w:t>
            </w:r>
            <w:r>
              <w:rPr>
                <w:rFonts w:ascii="Times New Roman"/>
                <w:spacing w:val="18"/>
                <w:w w:val="140"/>
                <w:sz w:val="10"/>
              </w:rPr>
              <w:t> </w:t>
            </w:r>
            <w:r>
              <w:rPr>
                <w:rFonts w:ascii="Times New Roman"/>
                <w:w w:val="140"/>
                <w:sz w:val="10"/>
              </w:rPr>
              <w:t>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50"/>
                <w:sz w:val="10"/>
              </w:rPr>
              <w:t>Futur</w:t>
            </w:r>
            <w:r>
              <w:rPr>
                <w:rFonts w:ascii="Times New Roman"/>
                <w:spacing w:val="-2"/>
                <w:w w:val="150"/>
                <w:sz w:val="10"/>
              </w:rPr>
              <w:t>ego</w:t>
            </w:r>
            <w:r>
              <w:rPr>
                <w:rFonts w:ascii="Times New Roman"/>
                <w:spacing w:val="-1"/>
                <w:w w:val="150"/>
                <w:sz w:val="10"/>
              </w:rPr>
              <w:t>a</w:t>
            </w:r>
            <w:r>
              <w:rPr>
                <w:rFonts w:ascii="Times New Roman"/>
                <w:spacing w:val="-2"/>
                <w:w w:val="150"/>
                <w:sz w:val="10"/>
              </w:rPr>
              <w:t>ls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APSI</w:t>
            </w:r>
            <w:r>
              <w:rPr>
                <w:rFonts w:ascii="Times New Roman"/>
                <w:spacing w:val="18"/>
                <w:w w:val="140"/>
                <w:sz w:val="10"/>
              </w:rPr>
              <w:t> </w:t>
            </w:r>
            <w:r>
              <w:rPr>
                <w:rFonts w:ascii="Times New Roman"/>
                <w:w w:val="140"/>
                <w:sz w:val="10"/>
              </w:rPr>
              <w:t>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50"/>
                <w:sz w:val="10"/>
              </w:rPr>
              <w:t>Futur</w:t>
            </w:r>
            <w:r>
              <w:rPr>
                <w:rFonts w:ascii="Times New Roman"/>
                <w:spacing w:val="-2"/>
                <w:w w:val="150"/>
                <w:sz w:val="10"/>
              </w:rPr>
              <w:t>ego</w:t>
            </w:r>
            <w:r>
              <w:rPr>
                <w:rFonts w:ascii="Times New Roman"/>
                <w:spacing w:val="-1"/>
                <w:w w:val="150"/>
                <w:sz w:val="10"/>
              </w:rPr>
              <w:t>a</w:t>
            </w:r>
            <w:r>
              <w:rPr>
                <w:rFonts w:ascii="Times New Roman"/>
                <w:spacing w:val="-2"/>
                <w:w w:val="150"/>
                <w:sz w:val="10"/>
              </w:rPr>
              <w:t>ls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APSI</w:t>
            </w:r>
            <w:r>
              <w:rPr>
                <w:rFonts w:ascii="Times New Roman"/>
                <w:spacing w:val="18"/>
                <w:w w:val="140"/>
                <w:sz w:val="10"/>
              </w:rPr>
              <w:t> </w:t>
            </w:r>
            <w:r>
              <w:rPr>
                <w:rFonts w:ascii="Times New Roman"/>
                <w:w w:val="140"/>
                <w:sz w:val="10"/>
              </w:rPr>
              <w:t>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0.82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45"/>
                <w:sz w:val="10"/>
              </w:rPr>
              <w:t>F</w:t>
            </w:r>
            <w:r>
              <w:rPr>
                <w:rFonts w:ascii="Times New Roman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spacing w:val="-1"/>
                <w:w w:val="145"/>
                <w:sz w:val="10"/>
              </w:rPr>
              <w:t>lingPurp</w:t>
            </w:r>
            <w:r>
              <w:rPr>
                <w:rFonts w:ascii="Times New Roman"/>
                <w:spacing w:val="-2"/>
                <w:w w:val="145"/>
                <w:sz w:val="10"/>
              </w:rPr>
              <w:t>oseNow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50"/>
                <w:sz w:val="10"/>
              </w:rPr>
              <w:t>Futur</w:t>
            </w:r>
            <w:r>
              <w:rPr>
                <w:rFonts w:ascii="Times New Roman"/>
                <w:spacing w:val="-2"/>
                <w:w w:val="150"/>
                <w:sz w:val="10"/>
              </w:rPr>
              <w:t>ego</w:t>
            </w:r>
            <w:r>
              <w:rPr>
                <w:rFonts w:ascii="Times New Roman"/>
                <w:spacing w:val="-1"/>
                <w:w w:val="150"/>
                <w:sz w:val="10"/>
              </w:rPr>
              <w:t>a</w:t>
            </w:r>
            <w:r>
              <w:rPr>
                <w:rFonts w:ascii="Times New Roman"/>
                <w:spacing w:val="-2"/>
                <w:w w:val="150"/>
                <w:sz w:val="10"/>
              </w:rPr>
              <w:t>ls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0.92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0.88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0.83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0.85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0.91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0.92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0.91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29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0.91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0.90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0.83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0.85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19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0.83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38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190"/>
                <w:sz w:val="10"/>
              </w:rPr>
              <w:t>=˜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ASDQII</w:t>
            </w:r>
            <w:r>
              <w:rPr>
                <w:rFonts w:ascii="Times New Roman"/>
                <w:spacing w:val="27"/>
                <w:w w:val="135"/>
                <w:sz w:val="10"/>
              </w:rPr>
              <w:t> </w:t>
            </w:r>
            <w:r>
              <w:rPr>
                <w:rFonts w:ascii="Times New Roman"/>
                <w:w w:val="135"/>
                <w:sz w:val="10"/>
              </w:rPr>
              <w:t>20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0.84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75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76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77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45"/>
                <w:sz w:val="10"/>
              </w:rPr>
              <w:t>F</w:t>
            </w:r>
            <w:r>
              <w:rPr>
                <w:rFonts w:ascii="Times New Roman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spacing w:val="-1"/>
                <w:w w:val="145"/>
                <w:sz w:val="10"/>
              </w:rPr>
              <w:t>lingPurp</w:t>
            </w:r>
            <w:r>
              <w:rPr>
                <w:rFonts w:ascii="Times New Roman"/>
                <w:spacing w:val="-2"/>
                <w:w w:val="145"/>
                <w:sz w:val="10"/>
              </w:rPr>
              <w:t>oseNow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45"/>
                <w:sz w:val="10"/>
              </w:rPr>
              <w:t>F</w:t>
            </w:r>
            <w:r>
              <w:rPr>
                <w:rFonts w:ascii="Times New Roman"/>
                <w:spacing w:val="-2"/>
                <w:w w:val="145"/>
                <w:sz w:val="10"/>
              </w:rPr>
              <w:t>ee</w:t>
            </w:r>
            <w:r>
              <w:rPr>
                <w:rFonts w:ascii="Times New Roman"/>
                <w:spacing w:val="-1"/>
                <w:w w:val="145"/>
                <w:sz w:val="10"/>
              </w:rPr>
              <w:t>lingPurp</w:t>
            </w:r>
            <w:r>
              <w:rPr>
                <w:rFonts w:ascii="Times New Roman"/>
                <w:spacing w:val="-2"/>
                <w:w w:val="145"/>
                <w:sz w:val="10"/>
              </w:rPr>
              <w:t>oseNow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0.02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78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50"/>
                <w:sz w:val="10"/>
              </w:rPr>
              <w:t>Futur</w:t>
            </w:r>
            <w:r>
              <w:rPr>
                <w:rFonts w:ascii="Times New Roman"/>
                <w:spacing w:val="-2"/>
                <w:w w:val="150"/>
                <w:sz w:val="10"/>
              </w:rPr>
              <w:t>ego</w:t>
            </w:r>
            <w:r>
              <w:rPr>
                <w:rFonts w:ascii="Times New Roman"/>
                <w:spacing w:val="-1"/>
                <w:w w:val="150"/>
                <w:sz w:val="10"/>
              </w:rPr>
              <w:t>a</w:t>
            </w:r>
            <w:r>
              <w:rPr>
                <w:rFonts w:ascii="Times New Roman"/>
                <w:spacing w:val="-2"/>
                <w:w w:val="150"/>
                <w:sz w:val="10"/>
              </w:rPr>
              <w:t>ls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spacing w:val="-1"/>
                <w:w w:val="150"/>
                <w:sz w:val="10"/>
              </w:rPr>
              <w:t>Futur</w:t>
            </w:r>
            <w:r>
              <w:rPr>
                <w:rFonts w:ascii="Times New Roman"/>
                <w:spacing w:val="-2"/>
                <w:w w:val="150"/>
                <w:sz w:val="10"/>
              </w:rPr>
              <w:t>ego</w:t>
            </w:r>
            <w:r>
              <w:rPr>
                <w:rFonts w:ascii="Times New Roman"/>
                <w:spacing w:val="-1"/>
                <w:w w:val="150"/>
                <w:sz w:val="10"/>
              </w:rPr>
              <w:t>a</w:t>
            </w:r>
            <w:r>
              <w:rPr>
                <w:rFonts w:ascii="Times New Roman"/>
                <w:spacing w:val="-2"/>
                <w:w w:val="150"/>
                <w:sz w:val="10"/>
              </w:rPr>
              <w:t>ls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79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1.00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0.69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0.29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89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MLQP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0.26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0.15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0.11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0.00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0.08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MLQS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0.05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95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0.17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96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0.15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97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0.12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98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Purpose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0.16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99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0.24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100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0.40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101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English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0.68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0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102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0.52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19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103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50"/>
                <w:sz w:val="10"/>
              </w:rPr>
              <w:t>Math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0.69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28" w:hRule="exact"/>
        </w:trPr>
        <w:tc>
          <w:tcPr>
            <w:tcW w:w="44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35"/>
                <w:sz w:val="10"/>
              </w:rPr>
              <w:t>104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Science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 w:hAnsi="Times New Roman"/>
                <w:w w:val="205"/>
                <w:sz w:val="10"/>
              </w:rPr>
              <w:t>˜˜</w:t>
            </w: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13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5"/>
                <w:sz w:val="10"/>
              </w:rPr>
              <w:t>Subjects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106" w:lineRule="exact"/>
              <w:ind w:left="406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w w:val="140"/>
                <w:sz w:val="10"/>
              </w:rPr>
              <w:t>0.70</w:t>
            </w:r>
            <w:r>
              <w:rPr>
                <w:rFonts w:ascii="Times New Roman"/>
                <w:sz w:val="10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968"/>
        <w:jc w:val="left"/>
      </w:pP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26"/>
          <w:w w:val="105"/>
        </w:rPr>
        <w:t> </w:t>
      </w:r>
      <w:r>
        <w:rPr>
          <w:w w:val="105"/>
        </w:rPr>
        <w:t>8: </w:t>
      </w:r>
      <w:r>
        <w:rPr>
          <w:spacing w:val="5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27"/>
          <w:w w:val="105"/>
        </w:rPr>
        <w:t> </w:t>
      </w:r>
      <w:r>
        <w:rPr>
          <w:w w:val="105"/>
        </w:rPr>
        <w:t>Loadings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Conv</w:t>
      </w:r>
      <w:r>
        <w:rPr>
          <w:spacing w:val="-3"/>
          <w:w w:val="105"/>
        </w:rPr>
        <w:t>e</w:t>
      </w:r>
      <w:r>
        <w:rPr>
          <w:spacing w:val="-2"/>
          <w:w w:val="105"/>
        </w:rPr>
        <w:t>rgant</w:t>
      </w:r>
      <w:r>
        <w:rPr>
          <w:spacing w:val="27"/>
          <w:w w:val="105"/>
        </w:rPr>
        <w:t> </w:t>
      </w:r>
      <w:r>
        <w:rPr>
          <w:w w:val="105"/>
        </w:rPr>
        <w:t>Analysis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APSI</w:t>
      </w:r>
      <w:r>
        <w:rPr>
          <w:spacing w:val="27"/>
          <w:w w:val="105"/>
        </w:rPr>
        <w:t> </w:t>
      </w:r>
      <w:r>
        <w:rPr>
          <w:w w:val="105"/>
        </w:rPr>
        <w:t>with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M</w:t>
      </w:r>
      <w:r>
        <w:rPr>
          <w:spacing w:val="-1"/>
          <w:w w:val="105"/>
        </w:rPr>
        <w:t>LQ</w:t>
      </w:r>
      <w:r>
        <w:rPr>
          <w:spacing w:val="-2"/>
          <w:w w:val="105"/>
        </w:rPr>
        <w:t>-</w:t>
      </w:r>
      <w:r>
        <w:rPr>
          <w:spacing w:val="-1"/>
          <w:w w:val="105"/>
        </w:rPr>
        <w:t>Pr</w:t>
      </w:r>
      <w:r>
        <w:rPr>
          <w:spacing w:val="-2"/>
          <w:w w:val="105"/>
        </w:rPr>
        <w:t>ese</w:t>
      </w:r>
      <w:r>
        <w:rPr>
          <w:spacing w:val="-1"/>
          <w:w w:val="105"/>
        </w:rPr>
        <w:t>nt</w:t>
      </w:r>
      <w:r>
        <w:rPr>
          <w:spacing w:val="23"/>
          <w:w w:val="139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MLQ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1"/>
          <w:w w:val="105"/>
        </w:rPr>
        <w:t>ar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h</w:t>
      </w:r>
      <w:r>
        <w:rPr>
          <w:spacing w:val="-2"/>
          <w:w w:val="105"/>
        </w:rPr>
        <w:t>i</w:t>
      </w:r>
      <w:r>
        <w:rPr>
          <w:spacing w:val="-1"/>
          <w:w w:val="105"/>
        </w:rPr>
        <w:t>n</w:t>
      </w:r>
      <w:r>
        <w:rPr>
          <w:spacing w:val="-2"/>
          <w:w w:val="105"/>
        </w:rPr>
        <w:t>g</w:t>
      </w:r>
      <w:r>
        <w:rPr>
          <w:spacing w:val="20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Lavaan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1737" w:top="1500" w:bottom="192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85.330002pt;margin-top:555.909973pt;width:3pt;height:.1pt;mso-position-horizontal-relative:page;mso-position-vertical-relative:page;z-index:-76240" coordorigin="3707,11118" coordsize="60,2">
            <v:shape style="position:absolute;left:3707;top:11118;width:60;height:2" coordorigin="3707,11118" coordsize="60,0" path="m3707,11118l3766,11118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tbl>
      <w:tblPr>
        <w:tblW w:w="0" w:type="auto"/>
        <w:jc w:val="left"/>
        <w:tblInd w:w="24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946"/>
        <w:gridCol w:w="494"/>
        <w:gridCol w:w="1144"/>
        <w:gridCol w:w="1018"/>
      </w:tblGrid>
      <w:tr>
        <w:trPr>
          <w:trHeight w:val="24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>
        <w:trPr>
          <w:trHeight w:val="23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0.94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0.93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  <w:tr>
        <w:trPr>
          <w:trHeight w:val="24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0.89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325.739990pt;margin-top:-57.454082pt;width:3pt;height:.1pt;mso-position-horizontal-relative:page;mso-position-vertical-relative:paragraph;z-index:-76744" coordorigin="6515,-1149" coordsize="60,2">
            <v:shape style="position:absolute;left:6515;top:-1149;width:60;height:2" coordorigin="6515,-1149" coordsize="60,0" path="m6515,-1149l6575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309998pt;margin-top:-57.454082pt;width:3pt;height:.1pt;mso-position-horizontal-relative:page;mso-position-vertical-relative:paragraph;z-index:-76720" coordorigin="6686,-1149" coordsize="60,2">
            <v:shape style="position:absolute;left:6686;top:-1149;width:60;height:2" coordorigin="6686,-1149" coordsize="60,0" path="m6686,-1149l6746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739990pt;margin-top:-45.494083pt;width:3pt;height:.1pt;mso-position-horizontal-relative:page;mso-position-vertical-relative:paragraph;z-index:-76696" coordorigin="6515,-910" coordsize="60,2">
            <v:shape style="position:absolute;left:6515;top:-910;width:60;height:2" coordorigin="6515,-910" coordsize="60,0" path="m6515,-910l6575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309998pt;margin-top:-45.494083pt;width:3pt;height:.1pt;mso-position-horizontal-relative:page;mso-position-vertical-relative:paragraph;z-index:-76672" coordorigin="6686,-910" coordsize="60,2">
            <v:shape style="position:absolute;left:6686;top:-910;width:60;height:2" coordorigin="6686,-910" coordsize="60,0" path="m6686,-910l6746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739990pt;margin-top:-33.544083pt;width:3pt;height:.1pt;mso-position-horizontal-relative:page;mso-position-vertical-relative:paragraph;z-index:-76648" coordorigin="6515,-671" coordsize="60,2">
            <v:shape style="position:absolute;left:6515;top:-671;width:60;height:2" coordorigin="6515,-671" coordsize="60,0" path="m6515,-671l6575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309998pt;margin-top:-33.544083pt;width:3pt;height:.1pt;mso-position-horizontal-relative:page;mso-position-vertical-relative:paragraph;z-index:-76624" coordorigin="6686,-671" coordsize="60,2">
            <v:shape style="position:absolute;left:6686;top:-671;width:60;height:2" coordorigin="6686,-671" coordsize="60,0" path="m6686,-671l6746,-67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739990pt;margin-top:-21.584082pt;width:3pt;height:.1pt;mso-position-horizontal-relative:page;mso-position-vertical-relative:paragraph;z-index:-76600" coordorigin="6515,-432" coordsize="60,2">
            <v:shape style="position:absolute;left:6515;top:-432;width:60;height:2" coordorigin="6515,-432" coordsize="60,0" path="m6515,-432l6575,-4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4.309998pt;margin-top:-21.584082pt;width:3pt;height:.1pt;mso-position-horizontal-relative:page;mso-position-vertical-relative:paragraph;z-index:-76576" coordorigin="6686,-432" coordsize="60,2">
            <v:shape style="position:absolute;left:6686;top:-432;width:60;height:2" coordorigin="6686,-432" coordsize="60,0" path="m6686,-432l6746,-4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5.739990pt;margin-top:-9.634082pt;width:3pt;height:.1pt;mso-position-horizontal-relative:page;mso-position-vertical-relative:paragraph;z-index:-76552" coordorigin="6515,-193" coordsize="60,2">
            <v:shape style="position:absolute;left:6515;top:-193;width:60;height:2" coordorigin="6515,-193" coordsize="60,0" path="m6515,-193l6575,-19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9.290009pt;margin-top:-9.634082pt;width:3pt;height:.1pt;mso-position-horizontal-relative:page;mso-position-vertical-relative:paragraph;z-index:-76528" coordorigin="6786,-193" coordsize="60,2">
            <v:shape style="position:absolute;left:6786;top:-193;width:60;height:2" coordorigin="6786,-193" coordsize="60,0" path="m6786,-193l6846,-19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30011pt;margin-top:64.535919pt;width:3pt;height:.1pt;mso-position-horizontal-relative:page;mso-position-vertical-relative:paragraph;z-index:-76504" coordorigin="6585,1291" coordsize="60,2">
            <v:shape style="position:absolute;left:6585;top:1291;width:60;height:2" coordorigin="6585,1291" coordsize="60,0" path="m6585,1291l6644,129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799988pt;margin-top:64.535919pt;width:3pt;height:.1pt;mso-position-horizontal-relative:page;mso-position-vertical-relative:paragraph;z-index:-76480" coordorigin="6756,1291" coordsize="60,2">
            <v:shape style="position:absolute;left:6756;top:1291;width:60;height:2" coordorigin="6756,1291" coordsize="60,0" path="m6756,1291l6816,129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30011pt;margin-top:76.495918pt;width:3pt;height:.1pt;mso-position-horizontal-relative:page;mso-position-vertical-relative:paragraph;z-index:-76456" coordorigin="6585,1530" coordsize="60,2">
            <v:shape style="position:absolute;left:6585;top:1530;width:60;height:2" coordorigin="6585,1530" coordsize="60,0" path="m6585,1530l6644,153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799988pt;margin-top:76.495918pt;width:3pt;height:.1pt;mso-position-horizontal-relative:page;mso-position-vertical-relative:paragraph;z-index:-76432" coordorigin="6756,1530" coordsize="60,2">
            <v:shape style="position:absolute;left:6756;top:1530;width:60;height:2" coordorigin="6756,1530" coordsize="60,0" path="m6756,1530l6816,153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30011pt;margin-top:88.445915pt;width:3pt;height:.1pt;mso-position-horizontal-relative:page;mso-position-vertical-relative:paragraph;z-index:-76408" coordorigin="6585,1769" coordsize="60,2">
            <v:shape style="position:absolute;left:6585;top:1769;width:60;height:2" coordorigin="6585,1769" coordsize="60,0" path="m6585,1769l6644,176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799988pt;margin-top:88.445915pt;width:3pt;height:.1pt;mso-position-horizontal-relative:page;mso-position-vertical-relative:paragraph;z-index:-76384" coordorigin="6756,1769" coordsize="60,2">
            <v:shape style="position:absolute;left:6756;top:1769;width:60;height:2" coordorigin="6756,1769" coordsize="60,0" path="m6756,1769l6816,1769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w w:val="105"/>
        </w:rPr>
        <w:t>  9:  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Loadings </w:t>
      </w:r>
      <w:r>
        <w:rPr>
          <w:spacing w:val="2"/>
          <w:w w:val="105"/>
        </w:rPr>
        <w:t> </w:t>
      </w:r>
      <w:r>
        <w:rPr>
          <w:w w:val="105"/>
        </w:rPr>
        <w:t>for </w:t>
      </w:r>
      <w:r>
        <w:rPr>
          <w:spacing w:val="1"/>
          <w:w w:val="105"/>
        </w:rPr>
        <w:t> </w:t>
      </w:r>
      <w:r>
        <w:rPr>
          <w:w w:val="105"/>
        </w:rPr>
        <w:t>Confirmatory 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Factor</w:t>
      </w:r>
      <w:r>
        <w:rPr>
          <w:w w:val="105"/>
        </w:rPr>
        <w:t>  Analysis </w:t>
      </w:r>
      <w:r>
        <w:rPr>
          <w:spacing w:val="2"/>
          <w:w w:val="105"/>
        </w:rPr>
        <w:t> </w:t>
      </w:r>
      <w:r>
        <w:rPr>
          <w:w w:val="105"/>
        </w:rPr>
        <w:t>with 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Lavaan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LQ</w:t>
      </w:r>
      <w:r>
        <w:rPr>
          <w:spacing w:val="-4"/>
          <w:w w:val="105"/>
        </w:rPr>
        <w:t>-</w:t>
      </w:r>
      <w:r>
        <w:rPr>
          <w:spacing w:val="-3"/>
          <w:w w:val="105"/>
        </w:rPr>
        <w:t>P,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Purpose</w:t>
      </w:r>
      <w:r>
        <w:rPr>
          <w:spacing w:val="36"/>
          <w:w w:val="105"/>
        </w:rPr>
        <w:t> </w:t>
      </w:r>
      <w:r>
        <w:rPr>
          <w:spacing w:val="-3"/>
          <w:w w:val="105"/>
        </w:rPr>
        <w:t>Factor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235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8"/>
        <w:gridCol w:w="986"/>
        <w:gridCol w:w="494"/>
        <w:gridCol w:w="1144"/>
        <w:gridCol w:w="1018"/>
      </w:tblGrid>
      <w:tr>
        <w:trPr>
          <w:trHeight w:val="24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op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4"/>
                <w:w w:val="105"/>
                <w:sz w:val="20"/>
              </w:rPr>
              <w:t>Ve</w:t>
            </w:r>
            <w:r>
              <w:rPr>
                <w:rFonts w:ascii="Times New Roman"/>
                <w:spacing w:val="-3"/>
                <w:w w:val="105"/>
                <w:sz w:val="20"/>
              </w:rPr>
              <w:t>r</w:t>
            </w:r>
            <w:r>
              <w:rPr>
                <w:rFonts w:ascii="Times New Roman"/>
                <w:spacing w:val="-4"/>
                <w:w w:val="105"/>
                <w:sz w:val="20"/>
              </w:rPr>
              <w:t>i</w:t>
            </w:r>
            <w:r>
              <w:rPr>
                <w:rFonts w:ascii="Times New Roman"/>
                <w:spacing w:val="-3"/>
                <w:w w:val="105"/>
                <w:sz w:val="20"/>
              </w:rPr>
              <w:t>ab</w:t>
            </w:r>
            <w:r>
              <w:rPr>
                <w:rFonts w:ascii="Times New Roman"/>
                <w:spacing w:val="-4"/>
                <w:w w:val="105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Loadings</w:t>
            </w:r>
          </w:p>
        </w:tc>
      </w:tr>
      <w:tr>
        <w:trPr>
          <w:trHeight w:val="237" w:hRule="exact"/>
        </w:trPr>
        <w:tc>
          <w:tcPr>
            <w:tcW w:w="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9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0.94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0.94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0.96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0.95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2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40"/>
                <w:sz w:val="20"/>
              </w:rPr>
              <w:t>=˜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MLQ</w:t>
            </w:r>
            <w:r>
              <w:rPr>
                <w:rFonts w:ascii="Times New Roman"/>
                <w:spacing w:val="2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0.89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  <w:tr>
        <w:trPr>
          <w:trHeight w:val="23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  <w:tr>
        <w:trPr>
          <w:trHeight w:val="249" w:hRule="exact"/>
        </w:trPr>
        <w:tc>
          <w:tcPr>
            <w:tcW w:w="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98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Purpose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/>
                <w:w w:val="150"/>
                <w:sz w:val="20"/>
              </w:rPr>
              <w:t>˜˜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BodyText"/>
        <w:spacing w:line="249" w:lineRule="auto"/>
        <w:ind w:right="968"/>
        <w:jc w:val="left"/>
      </w:pPr>
      <w:r>
        <w:rPr/>
        <w:pict>
          <v:group style="position:absolute;margin-left:329.230011pt;margin-top:-57.444057pt;width:3pt;height:.1pt;mso-position-horizontal-relative:page;mso-position-vertical-relative:paragraph;z-index:-76360" coordorigin="6585,-1149" coordsize="60,2">
            <v:shape style="position:absolute;left:6585;top:-1149;width:60;height:2" coordorigin="6585,-1149" coordsize="60,0" path="m6585,-1149l6644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37.799988pt;margin-top:-57.444057pt;width:3pt;height:.1pt;mso-position-horizontal-relative:page;mso-position-vertical-relative:paragraph;z-index:-76336" coordorigin="6756,-1149" coordsize="60,2">
            <v:shape style="position:absolute;left:6756;top:-1149;width:60;height:2" coordorigin="6756,-1149" coordsize="60,0" path="m6756,-1149l6816,-114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29.230011pt;margin-top:-45.494057pt;width:3pt;height:.1pt;mso-position-horizontal-relative:page;mso-position-vertical-relative:paragraph;z-index:-76312" coordorigin="6585,-910" coordsize="60,2">
            <v:shape style="position:absolute;left:6585;top:-910;width:60;height:2" coordorigin="6585,-910" coordsize="60,0" path="m6585,-910l6644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342.779999pt;margin-top:-45.494057pt;width:3pt;height:.1pt;mso-position-horizontal-relative:page;mso-position-vertical-relative:paragraph;z-index:-76288" coordorigin="6856,-910" coordsize="60,2">
            <v:shape style="position:absolute;left:6856;top:-910;width:60;height:2" coordorigin="6856,-910" coordsize="60,0" path="m6856,-910l6915,-910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98.470001pt;margin-top:52.185944pt;width:3pt;height:.1pt;mso-position-horizontal-relative:page;mso-position-vertical-relative:paragraph;z-index:-76264" coordorigin="3969,1044" coordsize="60,2">
            <v:shape style="position:absolute;left:3969;top:1044;width:60;height:2" coordorigin="3969,1044" coordsize="60,0" path="m3969,1044l4029,1044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4"/>
          <w:w w:val="105"/>
        </w:rPr>
        <w:t>Tab</w:t>
      </w:r>
      <w:r>
        <w:rPr>
          <w:spacing w:val="-5"/>
          <w:w w:val="105"/>
        </w:rPr>
        <w:t>le</w:t>
      </w:r>
      <w:r>
        <w:rPr>
          <w:spacing w:val="43"/>
          <w:w w:val="105"/>
        </w:rPr>
        <w:t> </w:t>
      </w:r>
      <w:r>
        <w:rPr>
          <w:w w:val="105"/>
        </w:rPr>
        <w:t>10: </w:t>
      </w:r>
      <w:r>
        <w:rPr>
          <w:spacing w:val="40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43"/>
          <w:w w:val="105"/>
        </w:rPr>
        <w:t> </w:t>
      </w:r>
      <w:r>
        <w:rPr>
          <w:w w:val="105"/>
        </w:rPr>
        <w:t>Loadings</w:t>
      </w:r>
      <w:r>
        <w:rPr>
          <w:spacing w:val="45"/>
          <w:w w:val="105"/>
        </w:rPr>
        <w:t> </w:t>
      </w:r>
      <w:r>
        <w:rPr>
          <w:w w:val="105"/>
        </w:rPr>
        <w:t>for</w:t>
      </w:r>
      <w:r>
        <w:rPr>
          <w:spacing w:val="44"/>
          <w:w w:val="105"/>
        </w:rPr>
        <w:t> </w:t>
      </w:r>
      <w:r>
        <w:rPr>
          <w:w w:val="105"/>
        </w:rPr>
        <w:t>Confirmatory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Factor</w:t>
      </w:r>
      <w:r>
        <w:rPr>
          <w:spacing w:val="44"/>
          <w:w w:val="105"/>
        </w:rPr>
        <w:t> </w:t>
      </w:r>
      <w:r>
        <w:rPr>
          <w:w w:val="105"/>
        </w:rPr>
        <w:t>Analysis</w:t>
      </w:r>
      <w:r>
        <w:rPr>
          <w:spacing w:val="45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Lavaan</w:t>
      </w:r>
      <w:r>
        <w:rPr>
          <w:spacing w:val="44"/>
          <w:w w:val="105"/>
        </w:rPr>
        <w:t> </w:t>
      </w:r>
      <w:r>
        <w:rPr>
          <w:w w:val="105"/>
        </w:rPr>
        <w:t>of</w:t>
      </w:r>
      <w:r>
        <w:rPr>
          <w:spacing w:val="27"/>
          <w:w w:val="96"/>
        </w:rPr>
        <w:t> </w:t>
      </w:r>
      <w:r>
        <w:rPr>
          <w:spacing w:val="-4"/>
          <w:w w:val="105"/>
        </w:rPr>
        <w:t>M</w:t>
      </w:r>
      <w:r>
        <w:rPr>
          <w:spacing w:val="-3"/>
          <w:w w:val="105"/>
        </w:rPr>
        <w:t>LQ</w:t>
      </w:r>
      <w:r>
        <w:rPr>
          <w:spacing w:val="-4"/>
          <w:w w:val="105"/>
        </w:rPr>
        <w:t>-</w:t>
      </w:r>
      <w:r>
        <w:rPr>
          <w:spacing w:val="-3"/>
          <w:w w:val="105"/>
        </w:rPr>
        <w:t>P,</w:t>
      </w:r>
      <w:r>
        <w:rPr>
          <w:spacing w:val="35"/>
          <w:w w:val="105"/>
        </w:rPr>
        <w:t> </w:t>
      </w:r>
      <w:r>
        <w:rPr>
          <w:w w:val="105"/>
        </w:rPr>
        <w:t>One</w:t>
      </w:r>
      <w:r>
        <w:rPr>
          <w:spacing w:val="36"/>
          <w:w w:val="105"/>
        </w:rPr>
        <w:t> </w:t>
      </w:r>
      <w:r>
        <w:rPr>
          <w:w w:val="105"/>
        </w:rPr>
        <w:t>Purpose</w:t>
      </w:r>
      <w:r>
        <w:rPr>
          <w:spacing w:val="36"/>
          <w:w w:val="105"/>
        </w:rPr>
        <w:t> </w:t>
      </w:r>
      <w:r>
        <w:rPr>
          <w:spacing w:val="-3"/>
          <w:w w:val="105"/>
        </w:rPr>
        <w:t>Factor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15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745"/>
        <w:gridCol w:w="1546"/>
        <w:gridCol w:w="2123"/>
      </w:tblGrid>
      <w:tr>
        <w:trPr>
          <w:trHeight w:val="24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pacing w:val="-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Measure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One</w:t>
            </w:r>
            <w:r>
              <w:rPr>
                <w:rFonts w:ascii="Times New Roman"/>
                <w:spacing w:val="17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pacing w:val="18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Meaning/Purpose</w:t>
            </w:r>
            <w:r>
              <w:rPr>
                <w:rFonts w:ascii="Times New Roman"/>
                <w:spacing w:val="15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9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16.30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15.56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5.00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</w:t>
            </w:r>
            <w:r>
              <w:rPr>
                <w:rFonts w:ascii="Times New Roman"/>
                <w:spacing w:val="-4"/>
                <w:w w:val="105"/>
                <w:sz w:val="20"/>
              </w:rPr>
              <w:t>-V</w:t>
            </w:r>
            <w:r>
              <w:rPr>
                <w:rFonts w:ascii="Times New Roman"/>
                <w:spacing w:val="-3"/>
                <w:w w:val="105"/>
                <w:sz w:val="20"/>
              </w:rPr>
              <w:t>alu</w:t>
            </w:r>
            <w:r>
              <w:rPr>
                <w:rFonts w:ascii="Times New Roman"/>
                <w:spacing w:val="-4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0.05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pacing w:val="1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pacing w:val="1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upp</w:t>
            </w:r>
            <w:r>
              <w:rPr>
                <w:rFonts w:ascii="Times New Roman"/>
                <w:spacing w:val="1"/>
                <w:w w:val="105"/>
                <w:sz w:val="20"/>
              </w:rPr>
              <w:t>e</w:t>
            </w:r>
            <w:r>
              <w:rPr>
                <w:rFonts w:ascii="Times New Roman"/>
                <w:w w:val="105"/>
                <w:sz w:val="20"/>
              </w:rPr>
              <w:t>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0.03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RMSEA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lower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0.09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</w:tr>
      <w:tr>
        <w:trPr>
          <w:trHeight w:val="24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  <w:tc>
          <w:tcPr>
            <w:tcW w:w="21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25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1745"/>
        <w:gridCol w:w="1825"/>
        <w:gridCol w:w="2369"/>
      </w:tblGrid>
      <w:tr>
        <w:trPr>
          <w:trHeight w:val="24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Fit</w:t>
            </w:r>
            <w:r>
              <w:rPr>
                <w:rFonts w:ascii="Times New Roman"/>
                <w:spacing w:val="-4"/>
                <w:w w:val="110"/>
                <w:sz w:val="20"/>
              </w:rPr>
              <w:t> </w:t>
            </w:r>
            <w:r>
              <w:rPr>
                <w:rFonts w:ascii="Times New Roman"/>
                <w:w w:val="110"/>
                <w:sz w:val="20"/>
              </w:rPr>
              <w:t>Measure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One</w:t>
            </w:r>
            <w:r>
              <w:rPr>
                <w:rFonts w:ascii="Times New Roman"/>
                <w:spacing w:val="-11"/>
                <w:w w:val="110"/>
                <w:sz w:val="20"/>
              </w:rPr>
              <w:t> </w:t>
            </w:r>
            <w:r>
              <w:rPr>
                <w:rFonts w:ascii="Times New Roman"/>
                <w:spacing w:val="-3"/>
                <w:w w:val="110"/>
                <w:sz w:val="20"/>
              </w:rPr>
              <w:t>F</w:t>
            </w:r>
            <w:r>
              <w:rPr>
                <w:rFonts w:ascii="Times New Roman"/>
                <w:spacing w:val="-4"/>
                <w:w w:val="110"/>
                <w:sz w:val="20"/>
              </w:rPr>
              <w:t>ac</w:t>
            </w:r>
            <w:r>
              <w:rPr>
                <w:rFonts w:ascii="Times New Roman"/>
                <w:spacing w:val="-3"/>
                <w:w w:val="110"/>
                <w:sz w:val="20"/>
              </w:rPr>
              <w:t>t</w:t>
            </w:r>
            <w:r>
              <w:rPr>
                <w:rFonts w:ascii="Times New Roman"/>
                <w:spacing w:val="-4"/>
                <w:w w:val="110"/>
                <w:sz w:val="20"/>
              </w:rPr>
              <w:t>or</w:t>
            </w:r>
            <w:r>
              <w:rPr>
                <w:rFonts w:ascii="Times New Roman"/>
                <w:spacing w:val="-11"/>
                <w:w w:val="110"/>
                <w:sz w:val="20"/>
              </w:rPr>
              <w:t> </w:t>
            </w:r>
            <w:r>
              <w:rPr>
                <w:rFonts w:ascii="Times New Roman"/>
                <w:spacing w:val="1"/>
                <w:w w:val="110"/>
                <w:sz w:val="20"/>
              </w:rPr>
              <w:t>Model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Meaning</w:t>
            </w:r>
            <w:r>
              <w:rPr>
                <w:rFonts w:ascii="Times New Roman"/>
                <w:spacing w:val="15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Purpose</w:t>
            </w:r>
            <w:r>
              <w:rPr>
                <w:rFonts w:ascii="Times New Roman"/>
                <w:spacing w:val="15"/>
                <w:w w:val="105"/>
                <w:sz w:val="20"/>
              </w:rPr>
              <w:t> </w:t>
            </w:r>
            <w:r>
              <w:rPr>
                <w:rFonts w:ascii="Times New Roman"/>
                <w:spacing w:val="1"/>
                <w:w w:val="105"/>
                <w:sz w:val="20"/>
              </w:rPr>
              <w:t>Mo</w:t>
            </w:r>
            <w:r>
              <w:rPr>
                <w:rFonts w:ascii="Times New Roman"/>
                <w:w w:val="105"/>
                <w:sz w:val="20"/>
              </w:rPr>
              <w:t>d</w:t>
            </w:r>
            <w:r>
              <w:rPr>
                <w:rFonts w:ascii="Times New Roman"/>
                <w:spacing w:val="1"/>
                <w:w w:val="105"/>
                <w:sz w:val="20"/>
              </w:rPr>
              <w:t>el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3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Chisq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7.95</w:t>
            </w:r>
          </w:p>
        </w:tc>
        <w:tc>
          <w:tcPr>
            <w:tcW w:w="23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1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56.67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DF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2.00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3"/>
                <w:w w:val="105"/>
                <w:sz w:val="20"/>
              </w:rPr>
              <w:t>P</w:t>
            </w:r>
            <w:r>
              <w:rPr>
                <w:rFonts w:ascii="Times New Roman"/>
                <w:spacing w:val="-4"/>
                <w:w w:val="105"/>
                <w:sz w:val="20"/>
              </w:rPr>
              <w:t>-V</w:t>
            </w:r>
            <w:r>
              <w:rPr>
                <w:rFonts w:ascii="Times New Roman"/>
                <w:spacing w:val="-3"/>
                <w:w w:val="105"/>
                <w:sz w:val="20"/>
              </w:rPr>
              <w:t>alu</w:t>
            </w:r>
            <w:r>
              <w:rPr>
                <w:rFonts w:ascii="Times New Roman"/>
                <w:spacing w:val="-4"/>
                <w:w w:val="105"/>
                <w:sz w:val="20"/>
              </w:rPr>
              <w:t>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CFI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1.00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0.97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10"/>
                <w:sz w:val="20"/>
              </w:rPr>
              <w:t>TLI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0.99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0.90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0.06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0.17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RMSEA</w:t>
            </w:r>
            <w:r>
              <w:rPr>
                <w:rFonts w:ascii="Times New Roman"/>
                <w:spacing w:val="17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ci</w:t>
            </w:r>
            <w:r>
              <w:rPr>
                <w:rFonts w:ascii="Times New Roman"/>
                <w:spacing w:val="18"/>
                <w:w w:val="105"/>
                <w:sz w:val="20"/>
              </w:rPr>
              <w:t> </w:t>
            </w:r>
            <w:r>
              <w:rPr>
                <w:rFonts w:ascii="Times New Roman"/>
                <w:w w:val="105"/>
                <w:sz w:val="20"/>
              </w:rPr>
              <w:t>upp</w:t>
            </w:r>
            <w:r>
              <w:rPr>
                <w:rFonts w:ascii="Times New Roman"/>
                <w:spacing w:val="1"/>
                <w:w w:val="105"/>
                <w:sz w:val="20"/>
              </w:rPr>
              <w:t>e</w:t>
            </w:r>
            <w:r>
              <w:rPr>
                <w:rFonts w:ascii="Times New Roman"/>
                <w:w w:val="105"/>
                <w:sz w:val="20"/>
              </w:rPr>
              <w:t>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0.02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0.13</w:t>
            </w:r>
          </w:p>
        </w:tc>
      </w:tr>
      <w:tr>
        <w:trPr>
          <w:trHeight w:val="23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RMSEA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ci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pacing w:val="-3"/>
                <w:sz w:val="20"/>
              </w:rPr>
              <w:t>lower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0.10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0.21</w:t>
            </w:r>
          </w:p>
        </w:tc>
      </w:tr>
      <w:tr>
        <w:trPr>
          <w:trHeight w:val="249" w:hRule="exact"/>
        </w:trPr>
        <w:tc>
          <w:tcPr>
            <w:tcW w:w="3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left="1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105"/>
                <w:sz w:val="20"/>
              </w:rPr>
              <w:t>SRMR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0.01</w:t>
            </w:r>
          </w:p>
        </w:tc>
        <w:tc>
          <w:tcPr>
            <w:tcW w:w="23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13" w:lineRule="exact"/>
              <w:ind w:right="11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0.13</w:t>
            </w:r>
          </w:p>
        </w:tc>
      </w:tr>
    </w:tbl>
    <w:sectPr>
      <w:pgSz w:w="12240" w:h="15840"/>
      <w:pgMar w:header="0" w:footer="1737" w:top="1500" w:bottom="19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1.130005pt;margin-top:694.167725pt;width:9pt;height:12pt;mso-position-horizontal-relative:page;mso-position-vertical-relative:page;z-index:-79408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 w:right="0"/>
                  <w:jc w:val="left"/>
                </w:pPr>
                <w:r>
                  <w:rPr>
                    <w:w w:val="99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62"/>
      <w:ind w:left="955"/>
    </w:pPr>
    <w:rPr>
      <w:rFonts w:ascii="Times New Roman" w:hAnsi="Times New Roman" w:eastAsia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MLQ_Tables.pdf</dc:title>
  <dcterms:created xsi:type="dcterms:W3CDTF">2016-04-05T20:44:47Z</dcterms:created>
  <dcterms:modified xsi:type="dcterms:W3CDTF">2016-04-05T20:44:47Z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2016-04-06T00:00:00Z</vt:filetime>
  </property>
  <property fmtid="{D5CDD505-2E9C-101B-9397-08002B2CF9AE}" pid="3" name="LastSaved">
    <vt:filetime>2016-04-06T00:00:00Z</vt:filetime>
  </property>
</Properties>
</file>