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741" w:right="0"/>
        <w:jc w:val="left"/>
      </w:pPr>
      <w:r>
        <w:rPr/>
        <w:pict>
          <v:group style="position:absolute;margin-left:219.350006pt;margin-top:44.355946pt;width:2.4pt;height:.1pt;mso-position-horizontal-relative:page;mso-position-vertical-relative:paragraph;z-index:-71968" coordorigin="4387,887" coordsize="48,2">
            <v:shape style="position:absolute;left:4387;top:887;width:48;height:2" coordorigin="4387,887" coordsize="48,0" path="m4387,887l4435,88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52.325943pt;width:2.4pt;height:.1pt;mso-position-horizontal-relative:page;mso-position-vertical-relative:paragraph;z-index:-71944" coordorigin="4387,1047" coordsize="48,2">
            <v:shape style="position:absolute;left:4387;top:1047;width:48;height:2" coordorigin="4387,1047" coordsize="48,0" path="m4387,1047l4435,104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60.295944pt;width:2.4pt;height:.1pt;mso-position-horizontal-relative:page;mso-position-vertical-relative:paragraph;z-index:-71920" coordorigin="4387,1206" coordsize="48,2">
            <v:shape style="position:absolute;left:4387;top:1206;width:48;height:2" coordorigin="4387,1206" coordsize="48,0" path="m4387,1206l4435,12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68.265945pt;width:2.4pt;height:.1pt;mso-position-horizontal-relative:page;mso-position-vertical-relative:paragraph;z-index:-71896" coordorigin="4387,1365" coordsize="48,2">
            <v:shape style="position:absolute;left:4387;top:1365;width:48;height:2" coordorigin="4387,1365" coordsize="48,0" path="m4387,1365l4435,136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76.235947pt;width:2.4pt;height:.1pt;mso-position-horizontal-relative:page;mso-position-vertical-relative:paragraph;z-index:-71872" coordorigin="4387,1525" coordsize="48,2">
            <v:shape style="position:absolute;left:4387;top:1525;width:48;height:2" coordorigin="4387,1525" coordsize="48,0" path="m4387,1525l4435,152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84.205948pt;width:2.4pt;height:.1pt;mso-position-horizontal-relative:page;mso-position-vertical-relative:paragraph;z-index:-71848" coordorigin="4387,1684" coordsize="48,2">
            <v:shape style="position:absolute;left:4387;top:1684;width:48;height:2" coordorigin="4387,1684" coordsize="48,0" path="m4387,1684l4435,168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92.175941pt;width:2.4pt;height:.1pt;mso-position-horizontal-relative:page;mso-position-vertical-relative:paragraph;z-index:-71824" coordorigin="4387,1844" coordsize="48,2">
            <v:shape style="position:absolute;left:4387;top:1844;width:48;height:2" coordorigin="4387,1844" coordsize="48,0" path="m4387,1844l4435,184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9.350006pt;margin-top:100.145943pt;width:2.4pt;height:.1pt;mso-position-horizontal-relative:page;mso-position-vertical-relative:paragraph;z-index:-71800" coordorigin="4387,2003" coordsize="48,2">
            <v:shape style="position:absolute;left:4387;top:2003;width:48;height:2" coordorigin="4387,2003" coordsize="48,0" path="m4387,2003l4435,200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10"/>
        </w:rPr>
        <w:t>T</w:t>
      </w:r>
      <w:r>
        <w:rPr>
          <w:spacing w:val="-5"/>
          <w:w w:val="110"/>
        </w:rPr>
        <w:t>able</w:t>
      </w:r>
      <w:r>
        <w:rPr>
          <w:spacing w:val="4"/>
          <w:w w:val="110"/>
        </w:rPr>
        <w:t> </w:t>
      </w:r>
      <w:r>
        <w:rPr>
          <w:w w:val="110"/>
        </w:rPr>
        <w:t>1: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Factor</w:t>
      </w:r>
      <w:r>
        <w:rPr>
          <w:spacing w:val="4"/>
          <w:w w:val="110"/>
        </w:rPr>
        <w:t> </w:t>
      </w:r>
      <w:r>
        <w:rPr>
          <w:w w:val="110"/>
        </w:rPr>
        <w:t>Loadings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Tarket</w:t>
      </w:r>
      <w:r>
        <w:rPr>
          <w:spacing w:val="4"/>
          <w:w w:val="110"/>
        </w:rPr>
        <w:t> </w:t>
      </w:r>
      <w:r>
        <w:rPr>
          <w:w w:val="110"/>
        </w:rPr>
        <w:t>Rotation,</w:t>
      </w:r>
      <w:r>
        <w:rPr>
          <w:spacing w:val="6"/>
          <w:w w:val="110"/>
        </w:rPr>
        <w:t> </w:t>
      </w:r>
      <w:r>
        <w:rPr>
          <w:w w:val="110"/>
        </w:rPr>
        <w:t>Three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Factors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2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643"/>
        <w:gridCol w:w="599"/>
        <w:gridCol w:w="621"/>
        <w:gridCol w:w="522"/>
        <w:gridCol w:w="523"/>
        <w:gridCol w:w="522"/>
      </w:tblGrid>
      <w:tr>
        <w:trPr>
          <w:trHeight w:val="167" w:hRule="exact"/>
        </w:trPr>
        <w:tc>
          <w:tcPr>
            <w:tcW w:w="103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20"/>
                <w:sz w:val="14"/>
              </w:rPr>
              <w:t>V</w:t>
            </w:r>
            <w:r>
              <w:rPr>
                <w:rFonts w:ascii="Times New Roman"/>
                <w:spacing w:val="-2"/>
                <w:w w:val="120"/>
                <w:sz w:val="14"/>
              </w:rPr>
              <w:t>ariable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6" w:hRule="exact"/>
        </w:trPr>
        <w:tc>
          <w:tcPr>
            <w:tcW w:w="10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1.68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-0.71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1.08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-0.33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1.57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2.09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PWB</w:t>
            </w:r>
            <w:r>
              <w:rPr>
                <w:rFonts w:ascii="Times New Roman"/>
                <w:spacing w:val="22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486" w:hRule="exact"/>
        </w:trPr>
        <w:tc>
          <w:tcPr>
            <w:tcW w:w="103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loadings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1.99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9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892"/>
        <w:gridCol w:w="928"/>
        <w:gridCol w:w="793"/>
        <w:gridCol w:w="693"/>
        <w:gridCol w:w="693"/>
        <w:gridCol w:w="964"/>
        <w:gridCol w:w="743"/>
        <w:gridCol w:w="694"/>
        <w:gridCol w:w="826"/>
      </w:tblGrid>
      <w:tr>
        <w:trPr>
          <w:trHeight w:val="247" w:hRule="exact"/>
        </w:trPr>
        <w:tc>
          <w:tcPr>
            <w:tcW w:w="18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P-Value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10"/>
                <w:sz w:val="20"/>
              </w:rPr>
              <w:t>upper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lower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18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7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One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552.177</w:t>
            </w:r>
          </w:p>
        </w:tc>
        <w:tc>
          <w:tcPr>
            <w:tcW w:w="9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27.000</w:t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0.734</w:t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0.645</w:t>
            </w:r>
          </w:p>
        </w:tc>
        <w:tc>
          <w:tcPr>
            <w:tcW w:w="9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0.155</w:t>
            </w:r>
          </w:p>
        </w:tc>
        <w:tc>
          <w:tcPr>
            <w:tcW w:w="7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0.143</w:t>
            </w:r>
          </w:p>
        </w:tc>
        <w:tc>
          <w:tcPr>
            <w:tcW w:w="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0.166</w:t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0.116</w:t>
            </w:r>
          </w:p>
        </w:tc>
      </w:tr>
      <w:tr>
        <w:trPr>
          <w:trHeight w:val="239" w:hRule="exact"/>
        </w:trPr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6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Two</w:t>
            </w:r>
            <w:r>
              <w:rPr>
                <w:rFonts w:ascii="Times New Roman"/>
                <w:spacing w:val="-4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266.702</w:t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19.000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0.921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0.850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0.101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0.090</w:t>
            </w:r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0.111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0.051</w:t>
            </w:r>
          </w:p>
        </w:tc>
      </w:tr>
      <w:tr>
        <w:trPr>
          <w:trHeight w:val="239" w:hRule="exact"/>
        </w:trPr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8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94.937</w:t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12.000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0.974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0.921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0.073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0.060</w:t>
            </w:r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0.087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0.024</w:t>
            </w:r>
          </w:p>
        </w:tc>
      </w:tr>
      <w:tr>
        <w:trPr>
          <w:trHeight w:val="249" w:hRule="exact"/>
        </w:trPr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13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Factors</w:t>
            </w:r>
            <w:r>
              <w:rPr>
                <w:rFonts w:ascii="Times New Roman"/>
                <w:spacing w:val="1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94.956</w:t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12.000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0.974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0.921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0.073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0.060</w:t>
            </w:r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0.087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0.024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3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745"/>
        <w:gridCol w:w="1981"/>
        <w:gridCol w:w="2034"/>
      </w:tblGrid>
      <w:tr>
        <w:trPr>
          <w:trHeight w:val="24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pacing w:val="-20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Measures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spacing w:val="1"/>
                <w:w w:val="110"/>
                <w:sz w:val="20"/>
              </w:rPr>
              <w:t>Model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Second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Order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spacing w:val="1"/>
                <w:w w:val="105"/>
                <w:sz w:val="20"/>
              </w:rPr>
              <w:t>Model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299.70</w:t>
            </w:r>
          </w:p>
        </w:tc>
        <w:tc>
          <w:tcPr>
            <w:tcW w:w="20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314.53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P-Value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0.88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0.82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pacing w:val="2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pacing w:val="2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upper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RMSEA</w:t>
            </w:r>
            <w:r>
              <w:rPr>
                <w:rFonts w:ascii="Times New Roman"/>
                <w:spacing w:val="3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pacing w:val="36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lower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4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  <w:tc>
          <w:tcPr>
            <w:tcW w:w="20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</w:tbl>
    <w:p>
      <w:pPr>
        <w:spacing w:after="0" w:line="213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12240" w:h="15840"/>
          <w:pgMar w:footer="1694" w:top="1500" w:bottom="1880" w:left="1720" w:right="4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84.880005pt;margin-top:347.410004pt;width:3pt;height:.1pt;mso-position-horizontal-relative:page;mso-position-vertical-relative:page;z-index:-71776" coordorigin="5698,6948" coordsize="60,2">
            <v:shape style="position:absolute;left:5698;top:6948;width:60;height:2" coordorigin="5698,6948" coordsize="60,0" path="m5698,6948l5757,694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359.359985pt;width:3pt;height:.1pt;mso-position-horizontal-relative:page;mso-position-vertical-relative:page;z-index:-71752" coordorigin="5698,7187" coordsize="60,2">
            <v:shape style="position:absolute;left:5698;top:7187;width:60;height:2" coordorigin="5698,7187" coordsize="60,0" path="m5698,7187l5757,718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371.320007pt;width:3pt;height:.1pt;mso-position-horizontal-relative:page;mso-position-vertical-relative:page;z-index:-71728" coordorigin="5698,7426" coordsize="60,2">
            <v:shape style="position:absolute;left:5698;top:7426;width:60;height:2" coordorigin="5698,7426" coordsize="60,0" path="m5698,7426l5757,74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383.269989pt;width:3pt;height:.1pt;mso-position-horizontal-relative:page;mso-position-vertical-relative:page;z-index:-71704" coordorigin="5698,7665" coordsize="60,2">
            <v:shape style="position:absolute;left:5698;top:7665;width:60;height:2" coordorigin="5698,7665" coordsize="60,0" path="m5698,7665l5757,766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395.230011pt;width:3pt;height:.1pt;mso-position-horizontal-relative:page;mso-position-vertical-relative:page;z-index:-71680" coordorigin="5698,7905" coordsize="60,2">
            <v:shape style="position:absolute;left:5698;top:7905;width:60;height:2" coordorigin="5698,7905" coordsize="60,0" path="m5698,7905l5757,790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07.179993pt;width:3pt;height:.1pt;mso-position-horizontal-relative:page;mso-position-vertical-relative:page;z-index:-71656" coordorigin="5698,8144" coordsize="60,2">
            <v:shape style="position:absolute;left:5698;top:8144;width:60;height:2" coordorigin="5698,8144" coordsize="60,0" path="m5698,8144l5757,814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19.140015pt;width:3pt;height:.1pt;mso-position-horizontal-relative:page;mso-position-vertical-relative:page;z-index:-71632" coordorigin="5698,8383" coordsize="60,2">
            <v:shape style="position:absolute;left:5698;top:8383;width:60;height:2" coordorigin="5698,8383" coordsize="60,0" path="m5698,8383l5757,838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31.100006pt;width:3pt;height:.1pt;mso-position-horizontal-relative:page;mso-position-vertical-relative:page;z-index:-71608" coordorigin="5698,8622" coordsize="60,2">
            <v:shape style="position:absolute;left:5698;top:8622;width:60;height:2" coordorigin="5698,8622" coordsize="60,0" path="m5698,8622l5757,862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43.049988pt;width:3pt;height:.1pt;mso-position-horizontal-relative:page;mso-position-vertical-relative:page;z-index:-71584" coordorigin="5698,8861" coordsize="60,2">
            <v:shape style="position:absolute;left:5698;top:8861;width:60;height:2" coordorigin="5698,8861" coordsize="60,0" path="m5698,8861l5757,886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55.01001pt;width:3pt;height:.1pt;mso-position-horizontal-relative:page;mso-position-vertical-relative:page;z-index:-71560" coordorigin="5698,9100" coordsize="60,2">
            <v:shape style="position:absolute;left:5698;top:9100;width:60;height:2" coordorigin="5698,9100" coordsize="60,0" path="m5698,9100l5757,910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66.959991pt;width:3pt;height:.1pt;mso-position-horizontal-relative:page;mso-position-vertical-relative:page;z-index:-71536" coordorigin="5698,9339" coordsize="60,2">
            <v:shape style="position:absolute;left:5698;top:9339;width:60;height:2" coordorigin="5698,9339" coordsize="60,0" path="m5698,9339l5757,933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78.920013pt;width:3pt;height:.1pt;mso-position-horizontal-relative:page;mso-position-vertical-relative:page;z-index:-71512" coordorigin="5698,9578" coordsize="60,2">
            <v:shape style="position:absolute;left:5698;top:9578;width:60;height:2" coordorigin="5698,9578" coordsize="60,0" path="m5698,9578l5757,957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490.869995pt;width:3pt;height:.1pt;mso-position-horizontal-relative:page;mso-position-vertical-relative:page;z-index:-71488" coordorigin="5698,9817" coordsize="60,2">
            <v:shape style="position:absolute;left:5698;top:9817;width:60;height:2" coordorigin="5698,9817" coordsize="60,0" path="m5698,9817l5757,9817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9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892"/>
        <w:gridCol w:w="793"/>
        <w:gridCol w:w="928"/>
        <w:gridCol w:w="693"/>
        <w:gridCol w:w="693"/>
        <w:gridCol w:w="964"/>
        <w:gridCol w:w="743"/>
        <w:gridCol w:w="694"/>
        <w:gridCol w:w="826"/>
      </w:tblGrid>
      <w:tr>
        <w:trPr>
          <w:trHeight w:val="247" w:hRule="exact"/>
        </w:trPr>
        <w:tc>
          <w:tcPr>
            <w:tcW w:w="203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P-Value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10"/>
                <w:sz w:val="20"/>
              </w:rPr>
              <w:t>upper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lower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20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Three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spacing w:val="1"/>
                <w:w w:val="110"/>
                <w:sz w:val="20"/>
              </w:rPr>
              <w:t>Model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299.698</w:t>
            </w:r>
          </w:p>
        </w:tc>
        <w:tc>
          <w:tcPr>
            <w:tcW w:w="7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24.000</w:t>
            </w:r>
          </w:p>
        </w:tc>
        <w:tc>
          <w:tcPr>
            <w:tcW w:w="9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0.880</w:t>
            </w:r>
          </w:p>
        </w:tc>
        <w:tc>
          <w:tcPr>
            <w:tcW w:w="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0.820</w:t>
            </w:r>
          </w:p>
        </w:tc>
        <w:tc>
          <w:tcPr>
            <w:tcW w:w="9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0.110</w:t>
            </w:r>
          </w:p>
        </w:tc>
        <w:tc>
          <w:tcPr>
            <w:tcW w:w="7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0.099</w:t>
            </w:r>
          </w:p>
        </w:tc>
        <w:tc>
          <w:tcPr>
            <w:tcW w:w="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0.122</w:t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0.063</w:t>
            </w:r>
          </w:p>
        </w:tc>
      </w:tr>
      <w:tr>
        <w:trPr>
          <w:trHeight w:val="249" w:hRule="exact"/>
        </w:trPr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Second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Order</w:t>
            </w:r>
            <w:r>
              <w:rPr>
                <w:rFonts w:ascii="Times New Roman"/>
                <w:spacing w:val="10"/>
                <w:w w:val="105"/>
                <w:sz w:val="20"/>
              </w:rPr>
              <w:t> </w:t>
            </w:r>
            <w:r>
              <w:rPr>
                <w:rFonts w:ascii="Times New Roman"/>
                <w:spacing w:val="1"/>
                <w:w w:val="105"/>
                <w:sz w:val="20"/>
              </w:rPr>
              <w:t>Model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314.527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24.000</w:t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0.000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0.874</w:t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0.811</w:t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0.113</w:t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0.102</w:t>
            </w:r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0.125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0.064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20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860"/>
        <w:gridCol w:w="892"/>
        <w:gridCol w:w="1444"/>
        <w:gridCol w:w="1018"/>
      </w:tblGrid>
      <w:tr>
        <w:trPr>
          <w:trHeight w:val="24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8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Items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1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Names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-0.79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-0.79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pacing w:val="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0.35</w:t>
            </w:r>
          </w:p>
        </w:tc>
      </w:tr>
      <w:tr>
        <w:trPr>
          <w:trHeight w:val="24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 w:before="62"/>
        <w:ind w:left="955" w:right="2488"/>
        <w:jc w:val="left"/>
      </w:pPr>
      <w:r>
        <w:rPr/>
        <w:pict>
          <v:group style="position:absolute;margin-left:284.880005pt;margin-top:-93.30407pt;width:3pt;height:.1pt;mso-position-horizontal-relative:page;mso-position-vertical-relative:paragraph;z-index:-71464" coordorigin="5698,-1866" coordsize="60,2">
            <v:shape style="position:absolute;left:5698;top:-1866;width:60;height:2" coordorigin="5698,-1866" coordsize="60,0" path="m5698,-1866l5757,-18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-81.354073pt;width:3pt;height:.1pt;mso-position-horizontal-relative:page;mso-position-vertical-relative:paragraph;z-index:-71440" coordorigin="5698,-1627" coordsize="60,2">
            <v:shape style="position:absolute;left:5698;top:-1627;width:60;height:2" coordorigin="5698,-1627" coordsize="60,0" path="m5698,-1627l5757,-16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-69.394073pt;width:3pt;height:.1pt;mso-position-horizontal-relative:page;mso-position-vertical-relative:paragraph;z-index:-71416" coordorigin="5698,-1388" coordsize="60,2">
            <v:shape style="position:absolute;left:5698;top:-1388;width:60;height:2" coordorigin="5698,-1388" coordsize="60,0" path="m5698,-1388l5757,-13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-57.444069pt;width:3pt;height:.1pt;mso-position-horizontal-relative:page;mso-position-vertical-relative:paragraph;z-index:-71392" coordorigin="5698,-1149" coordsize="60,2">
            <v:shape style="position:absolute;left:5698;top:-1149;width:60;height:2" coordorigin="5698,-1149" coordsize="60,0" path="m5698,-1149l5757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880005pt;margin-top:-45.48407pt;width:3pt;height:.1pt;mso-position-horizontal-relative:page;mso-position-vertical-relative:paragraph;z-index:-71368" coordorigin="5698,-910" coordsize="60,2">
            <v:shape style="position:absolute;left:5698;top:-910;width:60;height:2" coordorigin="5698,-910" coordsize="60,0" path="m5698,-910l5757,-910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Table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2:  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Loadings </w:t>
      </w:r>
      <w:r>
        <w:rPr>
          <w:spacing w:val="1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Confirmatory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Analysis </w:t>
      </w:r>
      <w:r>
        <w:rPr>
          <w:spacing w:val="2"/>
          <w:w w:val="105"/>
        </w:rPr>
        <w:t> </w:t>
      </w:r>
      <w:r>
        <w:rPr>
          <w:w w:val="105"/>
        </w:rPr>
        <w:t>with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Lavaan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w w:val="105"/>
        </w:rPr>
        <w:t>Three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Second</w:t>
      </w:r>
      <w:r>
        <w:rPr>
          <w:spacing w:val="29"/>
          <w:w w:val="105"/>
        </w:rPr>
        <w:t> </w:t>
      </w:r>
      <w:r>
        <w:rPr>
          <w:w w:val="105"/>
        </w:rPr>
        <w:t>Order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PWB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1694" w:top="1500" w:bottom="1920" w:left="17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3.770004pt;margin-top:125.198997pt;width:482pt;height:551.15pt;mso-position-horizontal-relative:page;mso-position-vertical-relative:page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8"/>
                    <w:gridCol w:w="1946"/>
                    <w:gridCol w:w="1582"/>
                    <w:gridCol w:w="1237"/>
                    <w:gridCol w:w="1582"/>
                    <w:gridCol w:w="1517"/>
                    <w:gridCol w:w="1238"/>
                  </w:tblGrid>
                  <w:tr>
                    <w:trPr>
                      <w:trHeight w:val="247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Factor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Factor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Corrolation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Factor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Factor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8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Corrolation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7" w:hRule="exact"/>
                    </w:trPr>
                    <w:tc>
                      <w:tcPr>
                        <w:tcW w:w="538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175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0.91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0.05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176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0.68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0.53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177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0.14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0.66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178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0.15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0.76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179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-0.52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180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0.18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0.95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181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0.18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182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-0.50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0.20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183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0.17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19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0.14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184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0.17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0.29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185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0.14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0.54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186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0.12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0.58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187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FeelingPurp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>oseNow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79" w:val="lef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LOT</w:t>
                          <w:tab/>
                          <w:t>-0.66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188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0.63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0.43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189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190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0.09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0.21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191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0.12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192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0.09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0.20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193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0.67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194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-0.43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79" w:val="lef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LOT</w:t>
                          <w:tab/>
                          <w:t>-0.43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195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0.52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196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75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99" w:val="right" w:leader="none"/>
                          </w:tabs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0.14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197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0.14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0.22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198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0.12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0.14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199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0"/>
                          </w:rPr>
                          <w:t>uturegoals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0.27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200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-0.43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0.53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0.63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202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0.53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203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0.29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204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0.29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205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-0.50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0.45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206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0.49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-0.57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207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0.30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-0.13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208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0.18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-0.18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209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0.18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-0.17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210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MLQP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0.27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-0.20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211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LET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-0.13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0.19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212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Happiness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0.22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213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LifeSatisfaction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-0.06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0.19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214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SelfEsteam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0.04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0.29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215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LOT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-0.01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0.24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216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PWB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6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-0.11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0.40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217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0.11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English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0.68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218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0.52</w:t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5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219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MLQS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Science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7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0.08</w:t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0"/>
                          </w:rPr>
                          <w:t>Math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105"/>
                            <w:sz w:val="20"/>
                          </w:rPr>
                          <w:t>Sub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jects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0.69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429" w:right="0"/>
        <w:jc w:val="left"/>
      </w:pPr>
      <w:r>
        <w:rPr>
          <w:spacing w:val="-4"/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3:</w:t>
      </w:r>
      <w:r>
        <w:rPr>
          <w:spacing w:val="49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3"/>
          <w:w w:val="105"/>
        </w:rPr>
        <w:t> </w:t>
      </w:r>
      <w:r>
        <w:rPr>
          <w:w w:val="105"/>
        </w:rPr>
        <w:t>Loadings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Discriminant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Convergent</w:t>
      </w:r>
      <w:r>
        <w:rPr>
          <w:spacing w:val="24"/>
          <w:w w:val="105"/>
        </w:rPr>
        <w:t> </w:t>
      </w:r>
      <w:r>
        <w:rPr>
          <w:w w:val="105"/>
        </w:rPr>
        <w:t>Analysis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694" w:top="1500" w:bottom="1880" w:left="17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9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6"/>
        <w:gridCol w:w="1582"/>
        <w:gridCol w:w="1237"/>
        <w:gridCol w:w="1582"/>
        <w:gridCol w:w="1582"/>
        <w:gridCol w:w="1237"/>
      </w:tblGrid>
      <w:tr>
        <w:trPr>
          <w:trHeight w:val="247" w:hRule="exact"/>
        </w:trPr>
        <w:tc>
          <w:tcPr>
            <w:tcW w:w="19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Corrolation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Corrolation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19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0.91</w:t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0.15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0.76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-0.52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0.20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0.54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FeelingPurp</w:t>
            </w:r>
            <w:r>
              <w:rPr>
                <w:rFonts w:ascii="Times New Roman"/>
                <w:spacing w:val="-3"/>
                <w:w w:val="105"/>
                <w:sz w:val="20"/>
              </w:rPr>
              <w:t>oseNow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-0.66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0.63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0.21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0.20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0.67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-0.43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0.22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F</w:t>
            </w:r>
            <w:r>
              <w:rPr>
                <w:rFonts w:ascii="Times New Roman"/>
                <w:spacing w:val="-3"/>
                <w:w w:val="110"/>
                <w:sz w:val="20"/>
              </w:rPr>
              <w:t>uturegoals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0.34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0.45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0.49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-0.57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-0.13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-0.18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-0.17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-0.20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-0.13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0.19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Happiness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0.22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-0.06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0.19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SelfEsteam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0.04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0.29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-0.01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PWB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English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0.68</w:t>
            </w:r>
          </w:p>
        </w:tc>
      </w:tr>
      <w:tr>
        <w:trPr>
          <w:trHeight w:val="23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</w:tr>
      <w:tr>
        <w:trPr>
          <w:trHeight w:val="249" w:hRule="exact"/>
        </w:trPr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Science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Math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w w:val="105"/>
                <w:sz w:val="20"/>
              </w:rPr>
              <w:t>Sub</w:t>
            </w:r>
            <w:r>
              <w:rPr>
                <w:rFonts w:ascii="Times New Roman"/>
                <w:w w:val="105"/>
                <w:sz w:val="20"/>
              </w:rPr>
              <w:t>jects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62"/>
        <w:ind w:left="1429" w:right="0"/>
        <w:jc w:val="left"/>
      </w:pPr>
      <w:r>
        <w:rPr>
          <w:spacing w:val="-4"/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4:</w:t>
      </w:r>
      <w:r>
        <w:rPr>
          <w:spacing w:val="49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3"/>
          <w:w w:val="105"/>
        </w:rPr>
        <w:t> </w:t>
      </w:r>
      <w:r>
        <w:rPr>
          <w:w w:val="105"/>
        </w:rPr>
        <w:t>Loadings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Discriminant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Convergent</w:t>
      </w:r>
      <w:r>
        <w:rPr>
          <w:spacing w:val="24"/>
          <w:w w:val="105"/>
        </w:rPr>
        <w:t> </w:t>
      </w:r>
      <w:r>
        <w:rPr>
          <w:w w:val="105"/>
        </w:rPr>
        <w:t>Analysis</w:t>
      </w:r>
      <w:r>
        <w:rPr/>
      </w:r>
    </w:p>
    <w:p>
      <w:pPr>
        <w:spacing w:after="0" w:line="240" w:lineRule="auto"/>
        <w:jc w:val="left"/>
        <w:sectPr>
          <w:footerReference w:type="default" r:id="rId6"/>
          <w:pgSz w:w="12240" w:h="15840"/>
          <w:pgMar w:footer="1694" w:header="0" w:top="1500" w:bottom="1880" w:left="1720" w:right="280"/>
          <w:pgNumType w:start="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9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0.3pt;height:.4pt;mso-position-horizontal-relative:char;mso-position-vertical-relative:line" coordorigin="0,0" coordsize="9006,8">
            <v:group style="position:absolute;left:4;top:4;width:8998;height:2" coordorigin="4,4" coordsize="8998,2">
              <v:shape style="position:absolute;left:4;top:4;width:8998;height:2" coordorigin="4,4" coordsize="8998,0" path="m4,4l9002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2222" w:val="left" w:leader="none"/>
          <w:tab w:pos="3314" w:val="left" w:leader="none"/>
          <w:tab w:pos="4305" w:val="left" w:leader="none"/>
          <w:tab w:pos="5234" w:val="left" w:leader="none"/>
          <w:tab w:pos="5927" w:val="left" w:leader="none"/>
          <w:tab w:pos="6619" w:val="left" w:leader="none"/>
          <w:tab w:pos="7584" w:val="left" w:leader="none"/>
          <w:tab w:pos="8327" w:val="left" w:leader="none"/>
          <w:tab w:pos="9021" w:val="left" w:leader="none"/>
        </w:tabs>
        <w:spacing w:line="190" w:lineRule="exact"/>
        <w:ind w:left="849" w:right="0"/>
        <w:jc w:val="center"/>
      </w:pPr>
      <w:r>
        <w:rPr>
          <w:w w:val="105"/>
        </w:rPr>
        <w:t>Fit</w:t>
      </w:r>
      <w:r>
        <w:rPr>
          <w:spacing w:val="32"/>
          <w:w w:val="105"/>
        </w:rPr>
        <w:t> </w:t>
      </w:r>
      <w:r>
        <w:rPr>
          <w:w w:val="105"/>
        </w:rPr>
        <w:t>Measures</w:t>
        <w:tab/>
      </w:r>
      <w:r>
        <w:rPr/>
        <w:t>Chisq</w:t>
        <w:tab/>
      </w:r>
      <w:r>
        <w:rPr>
          <w:w w:val="105"/>
        </w:rPr>
        <w:t>DF</w:t>
        <w:tab/>
      </w:r>
      <w:r>
        <w:rPr>
          <w:spacing w:val="-3"/>
          <w:w w:val="105"/>
        </w:rPr>
        <w:t>P-Value</w:t>
        <w:tab/>
      </w:r>
      <w:r>
        <w:rPr>
          <w:w w:val="105"/>
        </w:rPr>
        <w:t>CFI</w:t>
        <w:tab/>
        <w:t>TLI</w:t>
        <w:tab/>
        <w:t>RMSEA</w:t>
        <w:tab/>
        <w:t>upper</w:t>
        <w:tab/>
      </w:r>
      <w:r>
        <w:rPr>
          <w:spacing w:val="-3"/>
        </w:rPr>
        <w:t>lower</w:t>
        <w:tab/>
      </w:r>
      <w:r>
        <w:rPr>
          <w:w w:val="105"/>
        </w:rPr>
        <w:t>SRMR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9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0.3pt;height:.4pt;mso-position-horizontal-relative:char;mso-position-vertical-relative:line" coordorigin="0,0" coordsize="9006,8">
            <v:group style="position:absolute;left:4;top:4;width:8998;height:2" coordorigin="4,4" coordsize="8998,2">
              <v:shape style="position:absolute;left:4;top:4;width:8998;height:2" coordorigin="4,4" coordsize="8998,0" path="m4,4l9002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2089" w:val="left" w:leader="none"/>
          <w:tab w:pos="3181" w:val="left" w:leader="none"/>
          <w:tab w:pos="4173" w:val="left" w:leader="none"/>
          <w:tab w:pos="5101" w:val="left" w:leader="none"/>
          <w:tab w:pos="5794" w:val="left" w:leader="none"/>
          <w:tab w:pos="6487" w:val="left" w:leader="none"/>
          <w:tab w:pos="7451" w:val="left" w:leader="none"/>
          <w:tab w:pos="8194" w:val="left" w:leader="none"/>
          <w:tab w:pos="8888" w:val="left" w:leader="none"/>
        </w:tabs>
        <w:spacing w:line="240" w:lineRule="auto"/>
        <w:ind w:left="835" w:right="0"/>
        <w:jc w:val="center"/>
      </w:pPr>
      <w:r>
        <w:rPr>
          <w:spacing w:val="-3"/>
        </w:rPr>
        <w:t>Validity</w:t>
      </w:r>
      <w:r>
        <w:rPr/>
        <w:t>  </w:t>
      </w:r>
      <w:r>
        <w:rPr>
          <w:spacing w:val="4"/>
        </w:rPr>
        <w:t> </w:t>
      </w:r>
      <w:r>
        <w:rPr/>
        <w:t>Fit</w:t>
        <w:tab/>
        <w:t>12142.767</w:t>
        <w:tab/>
        <w:t>2989.000</w:t>
        <w:tab/>
        <w:t>0.000</w:t>
        <w:tab/>
        <w:t>0.838</w:t>
        <w:tab/>
        <w:t>0.828</w:t>
        <w:tab/>
        <w:t>0.051</w:t>
        <w:tab/>
        <w:t>0.050</w:t>
        <w:tab/>
        <w:t>0.052</w:t>
        <w:tab/>
        <w:t>0.094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9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0.3pt;height:.4pt;mso-position-horizontal-relative:char;mso-position-vertical-relative:line" coordorigin="0,0" coordsize="9006,8">
            <v:group style="position:absolute;left:4;top:4;width:8998;height:2" coordorigin="4,4" coordsize="8998,2">
              <v:shape style="position:absolute;left:4;top:4;width:8998;height:2" coordorigin="4,4" coordsize="8998,0" path="m4,4l9002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sectPr>
      <w:pgSz w:w="12240" w:h="15840"/>
      <w:pgMar w:header="0" w:footer="1694" w:top="1500" w:bottom="1880" w:left="17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6"/>
        <w:szCs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30005pt;margin-top:694.167725pt;width:9pt;height:12pt;mso-position-horizontal-relative:page;mso-position-vertical-relative:page;z-index:-71968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130005pt;margin-top:694.167725pt;width:9pt;height:12pt;mso-position-horizontal-relative:page;mso-position-vertical-relative:page;z-index:-7194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0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2016-04-21T00:20:36Z</dcterms:created>
  <dcterms:modified xsi:type="dcterms:W3CDTF">2016-04-21T00:20:36Z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2016-04-21T00:00:00Z</vt:filetime>
  </property>
  <property fmtid="{D5CDD505-2E9C-101B-9397-08002B2CF9AE}" pid="3" name="LastSaved">
    <vt:filetime>2016-04-21T00:00:00Z</vt:filetime>
  </property>
</Properties>
</file>